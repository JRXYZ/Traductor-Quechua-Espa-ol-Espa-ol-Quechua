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2857B" w14:textId="77777777" w:rsidR="00007372" w:rsidRDefault="00007372">
      <w:pPr>
        <w:pStyle w:val="Heading2"/>
        <w:ind w:right="198"/>
        <w:rPr>
          <w:sz w:val="20"/>
        </w:rPr>
      </w:pPr>
      <w:proofErr w:type="spellStart"/>
      <w:r>
        <w:t>Gibrán</w:t>
      </w:r>
      <w:proofErr w:type="spellEnd"/>
      <w:r>
        <w:t xml:space="preserve"> </w:t>
      </w:r>
      <w:proofErr w:type="spellStart"/>
      <w:r>
        <w:t>Khalil</w:t>
      </w:r>
      <w:proofErr w:type="spellEnd"/>
      <w:r>
        <w:t xml:space="preserve"> </w:t>
      </w:r>
      <w:proofErr w:type="spellStart"/>
      <w:r>
        <w:t>Gibrán</w:t>
      </w:r>
      <w:proofErr w:type="spellEnd"/>
    </w:p>
    <w:p w14:paraId="39F7C74E" w14:textId="77777777" w:rsidR="00007372" w:rsidRDefault="00007372">
      <w:pPr>
        <w:ind w:right="198"/>
        <w:jc w:val="center"/>
      </w:pPr>
    </w:p>
    <w:p w14:paraId="71A5CC7B" w14:textId="77777777" w:rsidR="00007372" w:rsidRDefault="00007372">
      <w:pPr>
        <w:spacing w:line="408" w:lineRule="atLeast"/>
        <w:ind w:left="288" w:right="198"/>
        <w:jc w:val="center"/>
        <w:rPr>
          <w:b/>
          <w:spacing w:val="16"/>
          <w:sz w:val="28"/>
          <w:lang/>
        </w:rPr>
      </w:pPr>
      <w:r>
        <w:rPr>
          <w:b/>
          <w:spacing w:val="16"/>
          <w:sz w:val="28"/>
        </w:rPr>
        <w:t xml:space="preserve">LOS </w:t>
      </w:r>
      <w:r>
        <w:rPr>
          <w:b/>
          <w:spacing w:val="16"/>
          <w:sz w:val="28"/>
          <w:lang w:val="es-ES_tradnl"/>
        </w:rPr>
        <w:t xml:space="preserve">SECRETOS DEL </w:t>
      </w:r>
      <w:r>
        <w:rPr>
          <w:b/>
          <w:spacing w:val="16"/>
          <w:sz w:val="28"/>
          <w:lang/>
        </w:rPr>
        <w:t>CORAZON</w:t>
      </w:r>
    </w:p>
    <w:p w14:paraId="00A28007" w14:textId="77777777" w:rsidR="00007372" w:rsidRDefault="00007372">
      <w:pPr>
        <w:spacing w:line="408" w:lineRule="atLeast"/>
        <w:ind w:left="288" w:right="198"/>
        <w:jc w:val="center"/>
        <w:rPr>
          <w:b/>
          <w:spacing w:val="16"/>
          <w:sz w:val="28"/>
        </w:rPr>
      </w:pPr>
      <w:r>
        <w:rPr>
          <w:b/>
          <w:spacing w:val="16"/>
          <w:sz w:val="28"/>
        </w:rPr>
        <w:t>(1931)</w:t>
      </w:r>
    </w:p>
    <w:p w14:paraId="75162B09" w14:textId="77777777" w:rsidR="00007372" w:rsidRDefault="00007372">
      <w:pPr>
        <w:spacing w:line="408" w:lineRule="atLeast"/>
        <w:ind w:left="288" w:right="198"/>
        <w:jc w:val="center"/>
        <w:rPr>
          <w:b/>
          <w:spacing w:val="16"/>
          <w:sz w:val="28"/>
        </w:rPr>
      </w:pPr>
    </w:p>
    <w:p w14:paraId="6E7DF5B3" w14:textId="77777777" w:rsidR="00007372" w:rsidRDefault="00007372">
      <w:pPr>
        <w:ind w:right="198" w:firstLine="180"/>
        <w:jc w:val="both"/>
        <w:rPr>
          <w:sz w:val="36"/>
          <w:lang w:val="es-ES_tradnl"/>
        </w:rPr>
      </w:pPr>
    </w:p>
    <w:p w14:paraId="7147BBF3" w14:textId="77777777" w:rsidR="00007372" w:rsidRDefault="00007372">
      <w:pPr>
        <w:ind w:right="198" w:firstLine="180"/>
        <w:jc w:val="both"/>
        <w:rPr>
          <w:lang w:val="es-ES_tradnl"/>
        </w:rPr>
      </w:pPr>
      <w:r>
        <w:rPr>
          <w:lang w:val="es-ES_tradnl"/>
        </w:rPr>
        <w:t>La majestuosa mansión se encontraba bajo las alas de la noche silente, como la Vida bajo la envoltura de la Muerte. En su interior, una doncella sentada ante un escritorio de marfil, reclinada su bella cabeza sobre suave mano, como una lila marchita sobre sus pétalos. Miraba, alrededor de sí y se sentía una miserable prisionera que lucha por atravesar los muros del calabozo para contemplar a la Vida, marchando en el cortejo de la Libertad.</w:t>
      </w:r>
    </w:p>
    <w:p w14:paraId="68025714" w14:textId="77777777" w:rsidR="00007372" w:rsidRDefault="00007372">
      <w:pPr>
        <w:ind w:right="198" w:firstLine="180"/>
        <w:jc w:val="both"/>
        <w:rPr>
          <w:lang w:val="es-ES_tradnl"/>
        </w:rPr>
      </w:pPr>
      <w:r>
        <w:rPr>
          <w:lang w:val="es-ES_tradnl"/>
        </w:rPr>
        <w:t>Las horas pasaban como los espectros de la noche, como una procesión entonando el fúnebre canto de su pena, y la doncella se sentía segura derramando sus lágrimas en angustiosa soledad. Cuando no pudo resistir más su sufrimiento y se sintió en plena posesión de los secretos de su corazón, tomó la pluma y, mezclando lágrimas y tinta sobre el pergamino, escribió:</w:t>
      </w:r>
    </w:p>
    <w:p w14:paraId="3CD39992" w14:textId="77777777" w:rsidR="00007372" w:rsidRDefault="00007372">
      <w:pPr>
        <w:ind w:right="198" w:firstLine="180"/>
        <w:jc w:val="both"/>
        <w:rPr>
          <w:lang w:val="es-ES_tradnl"/>
        </w:rPr>
      </w:pPr>
    </w:p>
    <w:p w14:paraId="1CB740D2" w14:textId="77777777" w:rsidR="00007372" w:rsidRDefault="00007372">
      <w:pPr>
        <w:ind w:right="198" w:firstLine="180"/>
        <w:jc w:val="both"/>
        <w:rPr>
          <w:lang w:val="es-ES_tradnl"/>
        </w:rPr>
      </w:pPr>
      <w:r>
        <w:rPr>
          <w:lang w:val="es-ES_tradnl"/>
        </w:rPr>
        <w:t>Amada hermana:</w:t>
      </w:r>
    </w:p>
    <w:p w14:paraId="3D3E7668" w14:textId="77777777" w:rsidR="00007372" w:rsidRDefault="00007372">
      <w:pPr>
        <w:ind w:right="198" w:firstLine="180"/>
        <w:jc w:val="both"/>
        <w:rPr>
          <w:lang w:val="es-ES_tradnl"/>
        </w:rPr>
      </w:pPr>
    </w:p>
    <w:p w14:paraId="20513D83" w14:textId="77777777" w:rsidR="00007372" w:rsidRDefault="00007372">
      <w:pPr>
        <w:ind w:right="198" w:firstLine="180"/>
        <w:jc w:val="both"/>
        <w:rPr>
          <w:lang w:val="es-ES_tradnl"/>
        </w:rPr>
      </w:pPr>
      <w:r>
        <w:rPr>
          <w:lang w:val="es-ES_tradnl"/>
        </w:rPr>
        <w:t>Cuando en el corazón se apiñan los secretos, y arden los ojos por las quemantes lágrimas, y las costillas parecen estallar con el creciente confinamiento del corazón, no se puede hallar otra expresión de ese laberinto salvo una oleada de liberación como ésta.</w:t>
      </w:r>
    </w:p>
    <w:p w14:paraId="67B19A3D" w14:textId="77777777" w:rsidR="00007372" w:rsidRDefault="00007372">
      <w:pPr>
        <w:ind w:right="198" w:firstLine="180"/>
        <w:jc w:val="both"/>
        <w:rPr>
          <w:lang w:val="es-ES_tradnl"/>
        </w:rPr>
      </w:pPr>
      <w:r>
        <w:rPr>
          <w:lang w:val="es-ES_tradnl"/>
        </w:rPr>
        <w:t>Las personas melancólicas gozan lamentándose, y los amantes hallan alivio y condolencia en sus sueños, y los oprimidos se deleitan cuando causan conmiseración. Te escribo porque me siento como un poeta que imagina la belleza de las cosas y compone en versos sus impresiones, presa de un poder divino... Soy como el niño del hambriento que llora por su alimento, haciendo caso omiso de la condición de su pobre y piadosa madre y de su fracaso en la vida.</w:t>
      </w:r>
    </w:p>
    <w:p w14:paraId="2376F339" w14:textId="77777777" w:rsidR="00007372" w:rsidRDefault="00007372">
      <w:pPr>
        <w:ind w:right="198" w:firstLine="180"/>
        <w:jc w:val="both"/>
        <w:rPr>
          <w:lang w:val="es-ES_tradnl"/>
        </w:rPr>
      </w:pPr>
      <w:r>
        <w:rPr>
          <w:lang w:val="es-ES_tradnl"/>
        </w:rPr>
        <w:t>Escucha mi dolorosa historia, querida hermana, y llora conmigo, pues sollozar es como una plegaria y las lágrimas de piedad son caridad porque surgen de un alma buena y sensible y no se derraman en vano. Fue la voluntad de mi padre que me casara con un hombre noble y rico. Mi padre era como la mayoría de los hombres ricos que, por temor a la pobreza, sólo gozan de la vida cuando pueden acrecentar su riqueza y agregar más oro a sus cofres, para ganar con su esplendor el favor de la nobleza, anticipándose así a los ataques de los días aciagos... Y ahora descubro que soy, con todo mi amor y mis sueños, una víctima sobre un altar de oro que odio, y dueña de un honor heredado que desprecio.</w:t>
      </w:r>
    </w:p>
    <w:p w14:paraId="255D9C1D" w14:textId="77777777" w:rsidR="00007372" w:rsidRDefault="00007372">
      <w:pPr>
        <w:ind w:right="198" w:firstLine="180"/>
        <w:jc w:val="both"/>
        <w:rPr>
          <w:lang w:val="es-ES_tradnl"/>
        </w:rPr>
      </w:pPr>
      <w:r>
        <w:rPr>
          <w:lang w:val="es-ES_tradnl"/>
        </w:rPr>
        <w:t>Respeto a mi esposo porque es amable y generoso con todos; trata de hacerme feliz y gasta su oro para complacer mi corazón, pero he descubierto que todas estas cosas no valen lo que un momento de verdadero y divino amor. No te burles de mí, hermana, pues ahora soy una persona muy instruida acerca de los anhelos del corazón de una mujer -ese palpitante corazón como un pájaro en el vasto cielo del amor-, como una copa vuelta a colmar con el vino de los tiempos, añejado para las almas sedientas... como un libro en cuyas páginas se leen capítulos de felicidad y desventura, regocijo y dolor, alegría y pesar. Nadie puede leer este libro, excepto el verdadero compañero que es la otra mitad de la mujer, y que ha sido creado para ella desde el principio del mundo.</w:t>
      </w:r>
    </w:p>
    <w:p w14:paraId="133AC62D" w14:textId="77777777" w:rsidR="00007372" w:rsidRDefault="00007372">
      <w:pPr>
        <w:ind w:right="198" w:firstLine="180"/>
        <w:jc w:val="both"/>
        <w:rPr>
          <w:lang w:val="es-ES_tradnl"/>
        </w:rPr>
      </w:pPr>
      <w:r>
        <w:rPr>
          <w:lang w:val="es-ES_tradnl"/>
        </w:rPr>
        <w:t>Sí, me he convertido en la más sabia de las mujeres en lo que atañe al objeto del alma y el sentido del corazón, porque he descubierto que mis magníficos corceles y carruajes y relucientes cofres de oro y sublime nobleza no valen lo que una mirada de ese pobre joven que espera pacientemente, sufriendo los tormentos de la aflicción y la desventura... Ese joven oprimido por la cruel voluntad de mi padre, prisionero en la estrecha y melancólica celda de la Vida...</w:t>
      </w:r>
    </w:p>
    <w:p w14:paraId="50D16452" w14:textId="77777777" w:rsidR="00007372" w:rsidRDefault="00007372">
      <w:pPr>
        <w:ind w:right="198" w:firstLine="180"/>
        <w:jc w:val="both"/>
        <w:rPr>
          <w:lang w:val="es-ES_tradnl"/>
        </w:rPr>
      </w:pPr>
      <w:r>
        <w:rPr>
          <w:spacing w:val="6"/>
          <w:lang w:val="es-ES_tradnl"/>
        </w:rPr>
        <w:t xml:space="preserve">Por </w:t>
      </w:r>
      <w:r>
        <w:rPr>
          <w:lang w:val="es-ES_tradnl"/>
        </w:rPr>
        <w:t>favor, querida mía, no urdas nada para consolarme, pues la calamidad por medio de la cual he descubierto el poder de mi amor es mi gran consuelo. Ahora miro hacia adelante a través de mis lágrimas, y espero la llegada de la Muerte, que me llevará donde pueda encontrarme con la otra mitad de mi alma, para abrazarlo como lo hacía antes de llegar a este extraño mundo.</w:t>
      </w:r>
    </w:p>
    <w:p w14:paraId="0C026B91" w14:textId="77777777" w:rsidR="00007372" w:rsidRDefault="00007372">
      <w:pPr>
        <w:ind w:right="198" w:firstLine="180"/>
        <w:jc w:val="both"/>
        <w:rPr>
          <w:lang w:val="es-ES_tradnl"/>
        </w:rPr>
      </w:pPr>
      <w:r>
        <w:rPr>
          <w:lang w:val="es-ES_tradnl"/>
        </w:rPr>
        <w:t>No pienses mal de mí, porque cumplo con mi deber de esposa fiel y acato con paciencia y tranquilidad las leyes y reglas del hombre. Lo honro con mi mente, lo respeto con mi corazón y lo venero con mi alma. Pero Dios hizo que diera parte de mí a mi amado antes de conocer a mi esposo.</w:t>
      </w:r>
    </w:p>
    <w:p w14:paraId="53E561FB" w14:textId="77777777" w:rsidR="00007372" w:rsidRDefault="00007372">
      <w:pPr>
        <w:ind w:right="198" w:firstLine="180"/>
        <w:jc w:val="both"/>
        <w:rPr>
          <w:lang w:val="es-ES_tradnl"/>
        </w:rPr>
      </w:pPr>
      <w:r>
        <w:rPr>
          <w:lang w:val="es-ES_tradnl"/>
        </w:rPr>
        <w:lastRenderedPageBreak/>
        <w:t>El cielo ha querido que pasara mi vida junto a un hombre que no me estaba destinado, y mis días se consumen en silencio de acuerdo con la voluntad divina, pero si no se abren las puertas de la Eternidad, continuaré con la bella mitad de mi alma y volveré la vista hacia el Pasado, y ese Pasado es este Presente... Miraré a la vida como la Primavera mira al Invierno, contemplaré a los obstáculos de la Vida como aquél que ha llegado a la cima de la montaña después de trepar por la senda más escarpada.</w:t>
      </w:r>
    </w:p>
    <w:p w14:paraId="21ECBEE4" w14:textId="77777777" w:rsidR="00007372" w:rsidRDefault="00007372">
      <w:pPr>
        <w:ind w:right="198" w:firstLine="180"/>
        <w:jc w:val="both"/>
        <w:rPr>
          <w:lang w:val="es-ES_tradnl"/>
        </w:rPr>
      </w:pPr>
    </w:p>
    <w:p w14:paraId="1263E91A" w14:textId="77777777" w:rsidR="00007372" w:rsidRDefault="00007372">
      <w:pPr>
        <w:ind w:right="198" w:firstLine="180"/>
        <w:jc w:val="both"/>
        <w:rPr>
          <w:lang w:val="es-ES_tradnl"/>
        </w:rPr>
      </w:pPr>
      <w:r>
        <w:rPr>
          <w:lang w:val="es-ES_tradnl"/>
        </w:rPr>
        <w:t xml:space="preserve">En ese momento, la doncella dejó de escribir y, ocultando el rostro en el hueco de sus manos, sollozó amargamente. Su corazón se negaba a confiar a la pluma sus más sagrados secretos, pero aceptaba derramar estériles lágrimas que se dispersaban rápidamente, confundiéndose con el éter, refugio de las almas de </w:t>
      </w:r>
      <w:r>
        <w:rPr>
          <w:b/>
          <w:lang w:val="es-ES_tradnl"/>
        </w:rPr>
        <w:t xml:space="preserve">los </w:t>
      </w:r>
      <w:r>
        <w:rPr>
          <w:lang w:val="es-ES_tradnl"/>
        </w:rPr>
        <w:t>amantes y del espíritu de las flores. Después de un momento retomó la pluma y añadió:</w:t>
      </w:r>
    </w:p>
    <w:p w14:paraId="1DF24DBC" w14:textId="77777777" w:rsidR="00007372" w:rsidRDefault="00007372">
      <w:pPr>
        <w:ind w:right="198" w:firstLine="180"/>
        <w:jc w:val="both"/>
        <w:rPr>
          <w:lang w:val="es-ES_tradnl"/>
        </w:rPr>
      </w:pPr>
      <w:r>
        <w:rPr>
          <w:lang w:val="es-ES_tradnl"/>
        </w:rPr>
        <w:t>¿Recuerdas a ese joven? ¿Recuerdas los destellos que emanaban de sus ojos, y los signos de pesar en su rostro? ¿Recuerdas su risa, que hablaba de las lágrimas de una madre separada de su único hijo? ¿Puedes reconstruir su voz serena, como el eco de un distante valle? ¿Lo recuerdas cuando meditaba, escrutando nostálgica y plácidamente los objetos y hablando de ellos con extrañas palabras, para luego agachar la cabeza suspirando como si temiera revelar los grandiosos secretos de su corazón? ¿Recuerdas sus sueños y creencias? ¿Recuerdas todo esto de un joven a quien la humanidad contaba entre sus hijos, y a quien mi padre miraba con ojos de superioridad porque estaba por encima de la voracidad terrenal y era más noble que la grandeza heredada?</w:t>
      </w:r>
    </w:p>
    <w:p w14:paraId="739CDD1E" w14:textId="77777777" w:rsidR="00007372" w:rsidRDefault="00007372">
      <w:pPr>
        <w:ind w:right="198" w:firstLine="180"/>
        <w:jc w:val="both"/>
        <w:rPr>
          <w:lang w:val="es-ES_tradnl"/>
        </w:rPr>
      </w:pPr>
      <w:r>
        <w:rPr>
          <w:lang w:val="es-ES_tradnl"/>
        </w:rPr>
        <w:t xml:space="preserve">Debes saber, querida hermana, que soy una mártir de este mundo insignificante, y una víctima de la ignorancia. ¿Te condolerás de una hermana que se sienta en el silencio de la horrible noche para verter todo lo que su yo interior encierra, y revelarte los secretos de su corazón? Estoy segura </w:t>
      </w:r>
      <w:proofErr w:type="gramStart"/>
      <w:r>
        <w:rPr>
          <w:lang w:val="es-ES_tradnl"/>
        </w:rPr>
        <w:t>que</w:t>
      </w:r>
      <w:proofErr w:type="gramEnd"/>
      <w:r>
        <w:rPr>
          <w:lang w:val="es-ES_tradnl"/>
        </w:rPr>
        <w:t xml:space="preserve"> te condolerás de mí, porque sé que el Amor ha visitado tu corazón.</w:t>
      </w:r>
    </w:p>
    <w:p w14:paraId="63DBAE19" w14:textId="77777777" w:rsidR="00007372" w:rsidRDefault="00007372">
      <w:pPr>
        <w:ind w:right="198" w:firstLine="180"/>
        <w:jc w:val="both"/>
        <w:rPr>
          <w:lang w:val="es-ES_tradnl"/>
        </w:rPr>
      </w:pPr>
    </w:p>
    <w:p w14:paraId="7DB2EBFD" w14:textId="77777777" w:rsidR="00007372" w:rsidRDefault="00007372">
      <w:pPr>
        <w:ind w:right="198" w:firstLine="180"/>
        <w:jc w:val="both"/>
        <w:rPr>
          <w:lang w:val="es-ES_tradnl"/>
        </w:rPr>
      </w:pPr>
      <w:r>
        <w:rPr>
          <w:lang w:val="es-ES_tradnl"/>
        </w:rPr>
        <w:t>Llegó el alba, y la doncella se rindió al Sueño, esperando hallar sueños más dulces y placenteros que los que había hallado en la vigilia...</w:t>
      </w:r>
    </w:p>
    <w:p w14:paraId="5414533A" w14:textId="77777777" w:rsidR="00007372" w:rsidRDefault="00007372">
      <w:pPr>
        <w:ind w:right="198" w:firstLine="180"/>
        <w:jc w:val="center"/>
        <w:rPr>
          <w:b/>
          <w:lang w:val="es-ES_tradnl"/>
        </w:rPr>
      </w:pPr>
    </w:p>
    <w:p w14:paraId="2AC9BDE6" w14:textId="77777777" w:rsidR="00007372" w:rsidRDefault="00007372">
      <w:pPr>
        <w:ind w:right="198" w:firstLine="180"/>
        <w:jc w:val="center"/>
        <w:rPr>
          <w:lang w:val="es-ES_tradnl"/>
        </w:rPr>
      </w:pPr>
      <w:r>
        <w:rPr>
          <w:b/>
          <w:lang w:val="es-ES_tradnl"/>
        </w:rPr>
        <w:t>COMPATRIOTAS</w:t>
      </w:r>
    </w:p>
    <w:p w14:paraId="1886F4A1" w14:textId="77777777" w:rsidR="00007372" w:rsidRDefault="00007372">
      <w:pPr>
        <w:ind w:right="198" w:firstLine="180"/>
        <w:jc w:val="both"/>
        <w:rPr>
          <w:lang w:val="es-ES_tradnl"/>
        </w:rPr>
      </w:pPr>
    </w:p>
    <w:p w14:paraId="0C637053" w14:textId="77777777" w:rsidR="00007372" w:rsidRDefault="00007372">
      <w:pPr>
        <w:ind w:right="198" w:firstLine="180"/>
        <w:jc w:val="both"/>
        <w:rPr>
          <w:lang w:val="es-ES_tradnl"/>
        </w:rPr>
      </w:pPr>
      <w:r>
        <w:rPr>
          <w:lang w:val="es-ES_tradnl"/>
        </w:rPr>
        <w:t xml:space="preserve">¿Qué buscáis, Compatriotas? </w:t>
      </w:r>
    </w:p>
    <w:p w14:paraId="5DD8DD98" w14:textId="77777777" w:rsidR="00007372" w:rsidRDefault="00007372">
      <w:pPr>
        <w:ind w:right="198" w:firstLine="180"/>
        <w:jc w:val="both"/>
        <w:rPr>
          <w:lang w:val="es-ES_tradnl"/>
        </w:rPr>
      </w:pPr>
      <w:r>
        <w:rPr>
          <w:lang w:val="es-ES_tradnl"/>
        </w:rPr>
        <w:t>¿Deseáis acaso que construya para</w:t>
      </w:r>
    </w:p>
    <w:p w14:paraId="63B9E7F5" w14:textId="77777777" w:rsidR="00007372" w:rsidRDefault="00007372">
      <w:pPr>
        <w:ind w:right="198" w:firstLine="180"/>
        <w:jc w:val="both"/>
        <w:rPr>
          <w:lang w:val="es-ES_tradnl"/>
        </w:rPr>
      </w:pPr>
      <w:r>
        <w:rPr>
          <w:lang w:val="es-ES_tradnl"/>
        </w:rPr>
        <w:t xml:space="preserve">Vuestros gloriosos palacios, decorados </w:t>
      </w:r>
    </w:p>
    <w:p w14:paraId="6E0496BD" w14:textId="77777777" w:rsidR="00007372" w:rsidRDefault="00007372">
      <w:pPr>
        <w:ind w:right="198" w:firstLine="180"/>
        <w:jc w:val="both"/>
        <w:rPr>
          <w:lang w:val="es-ES_tradnl"/>
        </w:rPr>
      </w:pPr>
      <w:r>
        <w:rPr>
          <w:lang w:val="es-ES_tradnl"/>
        </w:rPr>
        <w:t>Con palabras vacías de sentido, o</w:t>
      </w:r>
    </w:p>
    <w:p w14:paraId="4117D0B6" w14:textId="77777777" w:rsidR="00007372" w:rsidRDefault="00007372">
      <w:pPr>
        <w:ind w:right="198" w:firstLine="180"/>
        <w:jc w:val="both"/>
        <w:rPr>
          <w:lang w:val="es-ES_tradnl"/>
        </w:rPr>
      </w:pPr>
      <w:r>
        <w:rPr>
          <w:lang w:val="es-ES_tradnl"/>
        </w:rPr>
        <w:t xml:space="preserve">Para vuestros templos techados con sueños? </w:t>
      </w:r>
    </w:p>
    <w:p w14:paraId="49AEC04A" w14:textId="77777777" w:rsidR="00007372" w:rsidRDefault="00007372">
      <w:pPr>
        <w:ind w:right="198" w:firstLine="180"/>
        <w:jc w:val="both"/>
        <w:rPr>
          <w:lang w:val="es-ES_tradnl"/>
        </w:rPr>
      </w:pPr>
      <w:r>
        <w:rPr>
          <w:lang w:val="es-ES_tradnl"/>
        </w:rPr>
        <w:t>¿O me ordenáis que destruya aquello</w:t>
      </w:r>
    </w:p>
    <w:p w14:paraId="5013BF7B" w14:textId="77777777" w:rsidR="00007372" w:rsidRDefault="00007372">
      <w:pPr>
        <w:ind w:right="198" w:firstLine="180"/>
        <w:jc w:val="both"/>
        <w:rPr>
          <w:lang w:val="es-ES_tradnl"/>
        </w:rPr>
      </w:pPr>
      <w:r>
        <w:rPr>
          <w:lang w:val="es-ES_tradnl"/>
        </w:rPr>
        <w:t xml:space="preserve">Que los mentirosos y tiranos han construido? </w:t>
      </w:r>
    </w:p>
    <w:p w14:paraId="20A5C167" w14:textId="77777777" w:rsidR="00007372" w:rsidRDefault="00007372">
      <w:pPr>
        <w:ind w:right="198" w:firstLine="180"/>
        <w:jc w:val="both"/>
        <w:rPr>
          <w:lang w:val="es-ES_tradnl"/>
        </w:rPr>
      </w:pPr>
      <w:r>
        <w:rPr>
          <w:lang w:val="es-ES_tradnl"/>
        </w:rPr>
        <w:t>¿Debo desarraigar con mis manos</w:t>
      </w:r>
    </w:p>
    <w:p w14:paraId="11F95F97" w14:textId="77777777" w:rsidR="00007372" w:rsidRDefault="00007372">
      <w:pPr>
        <w:ind w:right="198" w:firstLine="180"/>
        <w:jc w:val="both"/>
        <w:rPr>
          <w:lang w:val="es-ES_tradnl"/>
        </w:rPr>
      </w:pPr>
      <w:r>
        <w:rPr>
          <w:lang w:val="es-ES_tradnl"/>
        </w:rPr>
        <w:t>Aquello que los hipócritas y los malvados</w:t>
      </w:r>
    </w:p>
    <w:p w14:paraId="26D4EF29" w14:textId="77777777" w:rsidR="00007372" w:rsidRDefault="00007372">
      <w:pPr>
        <w:ind w:right="198" w:firstLine="180"/>
        <w:jc w:val="both"/>
        <w:rPr>
          <w:lang w:val="es-ES_tradnl"/>
        </w:rPr>
      </w:pPr>
      <w:r>
        <w:rPr>
          <w:lang w:val="es-ES_tradnl"/>
        </w:rPr>
        <w:t xml:space="preserve">Han implantado? ¡Decid cuál es vuestro insensato </w:t>
      </w:r>
    </w:p>
    <w:p w14:paraId="51E7C06D" w14:textId="77777777" w:rsidR="00007372" w:rsidRDefault="00007372">
      <w:pPr>
        <w:ind w:right="198" w:firstLine="180"/>
        <w:jc w:val="both"/>
        <w:rPr>
          <w:lang w:val="es-ES_tradnl"/>
        </w:rPr>
      </w:pPr>
      <w:r>
        <w:rPr>
          <w:lang w:val="es-ES_tradnl"/>
        </w:rPr>
        <w:t>Deseo!</w:t>
      </w:r>
    </w:p>
    <w:p w14:paraId="42CDE8D8" w14:textId="77777777" w:rsidR="00007372" w:rsidRDefault="00007372">
      <w:pPr>
        <w:ind w:right="198" w:firstLine="180"/>
        <w:jc w:val="both"/>
        <w:rPr>
          <w:lang w:val="es-ES_tradnl"/>
        </w:rPr>
      </w:pPr>
    </w:p>
    <w:p w14:paraId="706A78BD" w14:textId="77777777" w:rsidR="00007372" w:rsidRDefault="00007372">
      <w:pPr>
        <w:ind w:right="198" w:firstLine="180"/>
        <w:jc w:val="both"/>
        <w:rPr>
          <w:lang w:val="es-ES_tradnl"/>
        </w:rPr>
      </w:pPr>
      <w:r>
        <w:rPr>
          <w:lang w:val="es-ES_tradnl"/>
        </w:rPr>
        <w:t xml:space="preserve">¿Qué querríais que hiciera, </w:t>
      </w:r>
    </w:p>
    <w:p w14:paraId="3FA6D56F" w14:textId="77777777" w:rsidR="00007372" w:rsidRDefault="00007372">
      <w:pPr>
        <w:ind w:right="198" w:firstLine="180"/>
        <w:jc w:val="both"/>
        <w:rPr>
          <w:lang w:val="es-ES_tradnl"/>
        </w:rPr>
      </w:pPr>
      <w:r>
        <w:rPr>
          <w:lang w:val="es-ES_tradnl"/>
        </w:rPr>
        <w:t xml:space="preserve">Compatriotas? Debo ronronear como </w:t>
      </w:r>
    </w:p>
    <w:p w14:paraId="7E56D704" w14:textId="77777777" w:rsidR="00007372" w:rsidRDefault="00007372">
      <w:pPr>
        <w:ind w:right="198" w:firstLine="180"/>
        <w:jc w:val="both"/>
        <w:rPr>
          <w:lang w:val="es-ES_tradnl"/>
        </w:rPr>
      </w:pPr>
      <w:r>
        <w:rPr>
          <w:lang w:val="es-ES_tradnl"/>
        </w:rPr>
        <w:t>Un gatito para satisfaceros, o debo rugir</w:t>
      </w:r>
    </w:p>
    <w:p w14:paraId="6483B088" w14:textId="77777777" w:rsidR="00007372" w:rsidRDefault="00007372">
      <w:pPr>
        <w:ind w:right="198" w:firstLine="180"/>
        <w:jc w:val="both"/>
        <w:rPr>
          <w:lang w:val="es-ES_tradnl"/>
        </w:rPr>
      </w:pPr>
      <w:r>
        <w:rPr>
          <w:lang w:val="es-ES_tradnl"/>
        </w:rPr>
        <w:t>Como un león para complacerme? He</w:t>
      </w:r>
    </w:p>
    <w:p w14:paraId="2B1849D1" w14:textId="77777777" w:rsidR="00007372" w:rsidRDefault="00007372">
      <w:pPr>
        <w:ind w:right="198" w:firstLine="180"/>
        <w:jc w:val="both"/>
        <w:rPr>
          <w:lang w:val="es-ES_tradnl"/>
        </w:rPr>
      </w:pPr>
      <w:r>
        <w:rPr>
          <w:lang w:val="es-ES_tradnl"/>
        </w:rPr>
        <w:t xml:space="preserve">Cantado para vosotros, pero vosotros no habéis </w:t>
      </w:r>
    </w:p>
    <w:p w14:paraId="5DD4ACCB" w14:textId="77777777" w:rsidR="00007372" w:rsidRDefault="00007372">
      <w:pPr>
        <w:ind w:right="198" w:firstLine="180"/>
        <w:jc w:val="both"/>
        <w:rPr>
          <w:lang w:val="es-ES_tradnl"/>
        </w:rPr>
      </w:pPr>
      <w:r>
        <w:rPr>
          <w:lang w:val="es-ES_tradnl"/>
        </w:rPr>
        <w:t>Danzado; ante vosotros he llorado, pero</w:t>
      </w:r>
    </w:p>
    <w:p w14:paraId="42F5C7BB" w14:textId="77777777" w:rsidR="00007372" w:rsidRDefault="00007372">
      <w:pPr>
        <w:ind w:right="198" w:firstLine="180"/>
        <w:jc w:val="both"/>
        <w:rPr>
          <w:lang w:val="es-ES_tradnl"/>
        </w:rPr>
      </w:pPr>
      <w:r>
        <w:rPr>
          <w:lang w:val="es-ES_tradnl"/>
        </w:rPr>
        <w:t xml:space="preserve">No habéis sollozado. ¿Debo acaso cantar </w:t>
      </w:r>
    </w:p>
    <w:p w14:paraId="69FC1E8F" w14:textId="77777777" w:rsidR="00007372" w:rsidRDefault="00007372">
      <w:pPr>
        <w:ind w:right="198" w:firstLine="180"/>
        <w:jc w:val="both"/>
        <w:rPr>
          <w:lang w:val="es-ES_tradnl"/>
        </w:rPr>
      </w:pPr>
      <w:r>
        <w:rPr>
          <w:lang w:val="es-ES_tradnl"/>
        </w:rPr>
        <w:t>Y llorar al mismo tiempo?</w:t>
      </w:r>
    </w:p>
    <w:p w14:paraId="082D34AF" w14:textId="77777777" w:rsidR="00007372" w:rsidRDefault="00007372">
      <w:pPr>
        <w:ind w:right="198" w:firstLine="180"/>
        <w:jc w:val="both"/>
        <w:rPr>
          <w:lang w:val="es-ES_tradnl"/>
        </w:rPr>
      </w:pPr>
    </w:p>
    <w:p w14:paraId="494AE428" w14:textId="77777777" w:rsidR="00007372" w:rsidRDefault="00007372">
      <w:pPr>
        <w:ind w:right="198" w:firstLine="180"/>
        <w:jc w:val="both"/>
        <w:rPr>
          <w:lang w:val="es-ES_tradnl"/>
        </w:rPr>
      </w:pPr>
      <w:r>
        <w:rPr>
          <w:lang w:val="es-ES_tradnl"/>
        </w:rPr>
        <w:t xml:space="preserve">Vuestras almas sufren los tormentos </w:t>
      </w:r>
    </w:p>
    <w:p w14:paraId="591FB06A" w14:textId="77777777" w:rsidR="00007372" w:rsidRDefault="00007372">
      <w:pPr>
        <w:ind w:right="198" w:firstLine="180"/>
        <w:jc w:val="both"/>
        <w:rPr>
          <w:lang w:val="es-ES_tradnl"/>
        </w:rPr>
      </w:pPr>
      <w:r>
        <w:rPr>
          <w:lang w:val="es-ES_tradnl"/>
        </w:rPr>
        <w:t xml:space="preserve">Del hambre, y sin embargo el fruto del </w:t>
      </w:r>
    </w:p>
    <w:p w14:paraId="2FBFC334" w14:textId="77777777" w:rsidR="00007372" w:rsidRDefault="00007372">
      <w:pPr>
        <w:ind w:right="198" w:firstLine="180"/>
        <w:jc w:val="both"/>
        <w:rPr>
          <w:lang w:val="es-ES_tradnl"/>
        </w:rPr>
      </w:pPr>
      <w:r>
        <w:rPr>
          <w:lang w:val="es-ES_tradnl"/>
        </w:rPr>
        <w:t>Conocimiento es más feraz que</w:t>
      </w:r>
    </w:p>
    <w:p w14:paraId="6AB05C8F" w14:textId="77777777" w:rsidR="00007372" w:rsidRDefault="00007372">
      <w:pPr>
        <w:ind w:right="198" w:firstLine="180"/>
        <w:jc w:val="both"/>
        <w:rPr>
          <w:lang w:val="es-ES_tradnl"/>
        </w:rPr>
      </w:pPr>
      <w:r>
        <w:rPr>
          <w:lang w:val="es-ES_tradnl"/>
        </w:rPr>
        <w:t>Las piedras de los valles.</w:t>
      </w:r>
    </w:p>
    <w:p w14:paraId="0ADBBC69" w14:textId="77777777" w:rsidR="00007372" w:rsidRDefault="00007372">
      <w:pPr>
        <w:ind w:right="198" w:firstLine="180"/>
        <w:jc w:val="both"/>
        <w:rPr>
          <w:lang w:val="es-ES_tradnl"/>
        </w:rPr>
      </w:pPr>
      <w:r>
        <w:rPr>
          <w:lang w:val="es-ES_tradnl"/>
        </w:rPr>
        <w:t xml:space="preserve">Vuestros corazones se marchitan de </w:t>
      </w:r>
    </w:p>
    <w:p w14:paraId="2AD7AF2F" w14:textId="77777777" w:rsidR="00007372" w:rsidRDefault="00007372">
      <w:pPr>
        <w:ind w:right="198" w:firstLine="180"/>
        <w:jc w:val="both"/>
        <w:rPr>
          <w:lang w:val="es-ES_tradnl"/>
        </w:rPr>
      </w:pPr>
      <w:r>
        <w:rPr>
          <w:lang w:val="es-ES_tradnl"/>
        </w:rPr>
        <w:t xml:space="preserve">Sed, y sin embargo las fuentes de la </w:t>
      </w:r>
    </w:p>
    <w:p w14:paraId="2F6869E7" w14:textId="77777777" w:rsidR="00007372" w:rsidRDefault="00007372">
      <w:pPr>
        <w:ind w:right="198" w:firstLine="180"/>
        <w:jc w:val="both"/>
        <w:rPr>
          <w:lang w:val="es-ES_tradnl"/>
        </w:rPr>
      </w:pPr>
      <w:r>
        <w:rPr>
          <w:lang w:val="es-ES_tradnl"/>
        </w:rPr>
        <w:t xml:space="preserve">Vida manan junto a vuestros </w:t>
      </w:r>
    </w:p>
    <w:p w14:paraId="53B395DD" w14:textId="77777777" w:rsidR="00007372" w:rsidRDefault="00007372">
      <w:pPr>
        <w:ind w:right="198" w:firstLine="180"/>
        <w:jc w:val="both"/>
        <w:rPr>
          <w:lang w:val="es-ES_tradnl"/>
        </w:rPr>
      </w:pPr>
      <w:r>
        <w:rPr>
          <w:lang w:val="es-ES_tradnl"/>
        </w:rPr>
        <w:lastRenderedPageBreak/>
        <w:t xml:space="preserve">Hogares. ¿Por qué no bebéis? </w:t>
      </w:r>
    </w:p>
    <w:p w14:paraId="2B891C0C" w14:textId="77777777" w:rsidR="00007372" w:rsidRDefault="00007372">
      <w:pPr>
        <w:ind w:right="198" w:firstLine="180"/>
        <w:jc w:val="both"/>
        <w:rPr>
          <w:lang w:val="es-ES_tradnl"/>
        </w:rPr>
      </w:pPr>
    </w:p>
    <w:p w14:paraId="4605CD41" w14:textId="77777777" w:rsidR="00007372" w:rsidRDefault="00007372">
      <w:pPr>
        <w:ind w:right="198" w:firstLine="180"/>
        <w:jc w:val="both"/>
        <w:rPr>
          <w:lang w:val="es-ES_tradnl"/>
        </w:rPr>
      </w:pPr>
      <w:r>
        <w:rPr>
          <w:lang w:val="es-ES_tradnl"/>
        </w:rPr>
        <w:t xml:space="preserve">Tiene el mar sus flujos y reflujos, </w:t>
      </w:r>
    </w:p>
    <w:p w14:paraId="67A008BC" w14:textId="77777777" w:rsidR="00007372" w:rsidRDefault="00007372">
      <w:pPr>
        <w:ind w:right="198" w:firstLine="180"/>
        <w:jc w:val="both"/>
        <w:rPr>
          <w:lang w:val="es-ES_tradnl"/>
        </w:rPr>
      </w:pPr>
      <w:r>
        <w:rPr>
          <w:lang w:val="es-ES_tradnl"/>
        </w:rPr>
        <w:t xml:space="preserve">La Luna, crecientes y menguantes </w:t>
      </w:r>
    </w:p>
    <w:p w14:paraId="017BF123" w14:textId="77777777" w:rsidR="00007372" w:rsidRDefault="00007372">
      <w:pPr>
        <w:ind w:right="198" w:firstLine="180"/>
        <w:jc w:val="both"/>
        <w:rPr>
          <w:lang w:val="es-ES_tradnl"/>
        </w:rPr>
      </w:pPr>
      <w:r>
        <w:rPr>
          <w:lang w:val="es-ES_tradnl"/>
        </w:rPr>
        <w:t>Fases, y las Épocas sus</w:t>
      </w:r>
    </w:p>
    <w:p w14:paraId="0ADE8138" w14:textId="77777777" w:rsidR="00007372" w:rsidRDefault="00007372">
      <w:pPr>
        <w:ind w:right="198" w:firstLine="180"/>
        <w:jc w:val="both"/>
        <w:rPr>
          <w:lang w:val="es-ES_tradnl"/>
        </w:rPr>
      </w:pPr>
      <w:r>
        <w:rPr>
          <w:lang w:val="es-ES_tradnl"/>
        </w:rPr>
        <w:t xml:space="preserve">Inviernos y veranos, y todas las </w:t>
      </w:r>
    </w:p>
    <w:p w14:paraId="150FE8FC" w14:textId="77777777" w:rsidR="00007372" w:rsidRDefault="00007372">
      <w:pPr>
        <w:ind w:right="198" w:firstLine="180"/>
        <w:jc w:val="both"/>
        <w:rPr>
          <w:lang w:val="es-ES_tradnl"/>
        </w:rPr>
      </w:pPr>
      <w:r>
        <w:rPr>
          <w:lang w:val="es-ES_tradnl"/>
        </w:rPr>
        <w:t>Cosas varían como la sombra</w:t>
      </w:r>
    </w:p>
    <w:p w14:paraId="1E69CDE6" w14:textId="77777777" w:rsidR="00007372" w:rsidRDefault="00007372">
      <w:pPr>
        <w:ind w:right="198" w:firstLine="180"/>
        <w:jc w:val="both"/>
        <w:rPr>
          <w:lang w:val="es-ES_tradnl"/>
        </w:rPr>
      </w:pPr>
      <w:r>
        <w:rPr>
          <w:lang w:val="es-ES_tradnl"/>
        </w:rPr>
        <w:t xml:space="preserve">De un Dios futuro oscilando entre </w:t>
      </w:r>
    </w:p>
    <w:p w14:paraId="5C0CB12E" w14:textId="77777777" w:rsidR="00007372" w:rsidRDefault="00007372">
      <w:pPr>
        <w:ind w:right="198" w:firstLine="180"/>
        <w:jc w:val="both"/>
        <w:rPr>
          <w:lang w:val="es-ES_tradnl"/>
        </w:rPr>
      </w:pPr>
      <w:r>
        <w:rPr>
          <w:lang w:val="es-ES_tradnl"/>
        </w:rPr>
        <w:t xml:space="preserve">La tierra y el sol, pero la Verdad no </w:t>
      </w:r>
    </w:p>
    <w:p w14:paraId="6DF611E1" w14:textId="77777777" w:rsidR="00007372" w:rsidRDefault="00007372">
      <w:pPr>
        <w:ind w:right="198" w:firstLine="180"/>
        <w:jc w:val="both"/>
        <w:rPr>
          <w:lang w:val="es-ES_tradnl"/>
        </w:rPr>
      </w:pPr>
      <w:r>
        <w:rPr>
          <w:lang w:val="es-ES_tradnl"/>
        </w:rPr>
        <w:t xml:space="preserve">Puede cambiarse, ni tampoco disiparse; </w:t>
      </w:r>
    </w:p>
    <w:p w14:paraId="1418D6EF" w14:textId="77777777" w:rsidR="00007372" w:rsidRDefault="00007372">
      <w:pPr>
        <w:ind w:right="198" w:firstLine="180"/>
        <w:jc w:val="both"/>
        <w:rPr>
          <w:lang w:val="es-ES_tradnl"/>
        </w:rPr>
      </w:pPr>
      <w:r>
        <w:rPr>
          <w:lang w:val="es-ES_tradnl"/>
        </w:rPr>
        <w:t xml:space="preserve">¿Por qué, entonces, intentáis </w:t>
      </w:r>
    </w:p>
    <w:p w14:paraId="17FA3B69" w14:textId="77777777" w:rsidR="00007372" w:rsidRDefault="00007372">
      <w:pPr>
        <w:ind w:right="198" w:firstLine="180"/>
        <w:jc w:val="both"/>
        <w:rPr>
          <w:lang w:val="es-ES_tradnl"/>
        </w:rPr>
      </w:pPr>
      <w:r>
        <w:rPr>
          <w:lang w:val="es-ES_tradnl"/>
        </w:rPr>
        <w:t>Desfigurar su semblante?</w:t>
      </w:r>
    </w:p>
    <w:p w14:paraId="75C5E18A" w14:textId="77777777" w:rsidR="00007372" w:rsidRDefault="00007372">
      <w:pPr>
        <w:ind w:right="198" w:firstLine="180"/>
        <w:jc w:val="both"/>
        <w:rPr>
          <w:lang w:val="es-ES_tradnl"/>
        </w:rPr>
      </w:pPr>
    </w:p>
    <w:p w14:paraId="436A6664" w14:textId="77777777" w:rsidR="00007372" w:rsidRDefault="00007372">
      <w:pPr>
        <w:ind w:right="198" w:firstLine="180"/>
        <w:jc w:val="both"/>
        <w:rPr>
          <w:lang w:val="es-ES_tradnl"/>
        </w:rPr>
      </w:pPr>
      <w:r>
        <w:rPr>
          <w:lang w:val="es-ES_tradnl"/>
        </w:rPr>
        <w:t xml:space="preserve">Os he llamado en el silencio </w:t>
      </w:r>
    </w:p>
    <w:p w14:paraId="63E6DC86" w14:textId="77777777" w:rsidR="00007372" w:rsidRDefault="00007372">
      <w:pPr>
        <w:ind w:right="198" w:firstLine="180"/>
        <w:jc w:val="both"/>
        <w:rPr>
          <w:lang w:val="es-ES_tradnl"/>
        </w:rPr>
      </w:pPr>
      <w:r>
        <w:rPr>
          <w:lang w:val="es-ES_tradnl"/>
        </w:rPr>
        <w:t xml:space="preserve">De la noche para mostraros la </w:t>
      </w:r>
    </w:p>
    <w:p w14:paraId="2AA6E47C" w14:textId="77777777" w:rsidR="00007372" w:rsidRDefault="00007372">
      <w:pPr>
        <w:ind w:right="198" w:firstLine="180"/>
        <w:jc w:val="both"/>
        <w:rPr>
          <w:lang w:val="es-ES_tradnl"/>
        </w:rPr>
      </w:pPr>
      <w:r>
        <w:rPr>
          <w:lang w:val="es-ES_tradnl"/>
        </w:rPr>
        <w:t>Gloria de la luna y la dignidad</w:t>
      </w:r>
    </w:p>
    <w:p w14:paraId="5F9840C9" w14:textId="77777777" w:rsidR="00007372" w:rsidRDefault="00007372">
      <w:pPr>
        <w:ind w:right="198" w:firstLine="180"/>
        <w:jc w:val="both"/>
        <w:rPr>
          <w:lang w:val="es-ES_tradnl"/>
        </w:rPr>
      </w:pPr>
      <w:r>
        <w:rPr>
          <w:lang w:val="es-ES_tradnl"/>
        </w:rPr>
        <w:t xml:space="preserve">De las estrellas, pero habéis salido, </w:t>
      </w:r>
    </w:p>
    <w:p w14:paraId="6EFA53C1" w14:textId="77777777" w:rsidR="00007372" w:rsidRDefault="00007372">
      <w:pPr>
        <w:ind w:right="198" w:firstLine="180"/>
        <w:jc w:val="both"/>
        <w:rPr>
          <w:lang w:val="es-ES_tradnl"/>
        </w:rPr>
      </w:pPr>
      <w:r>
        <w:rPr>
          <w:lang w:val="es-ES_tradnl"/>
        </w:rPr>
        <w:t xml:space="preserve">Sobresaltados, de vuestro letargo y cogiendo </w:t>
      </w:r>
    </w:p>
    <w:p w14:paraId="146C132B" w14:textId="77777777" w:rsidR="00007372" w:rsidRDefault="00007372">
      <w:pPr>
        <w:ind w:right="198" w:firstLine="180"/>
        <w:jc w:val="both"/>
        <w:rPr>
          <w:lang w:val="es-ES_tradnl"/>
        </w:rPr>
      </w:pPr>
      <w:r>
        <w:rPr>
          <w:lang w:val="es-ES_tradnl"/>
        </w:rPr>
        <w:t xml:space="preserve">Con temor vuestras espadas, habéis gritado: </w:t>
      </w:r>
    </w:p>
    <w:p w14:paraId="11281C6F" w14:textId="77777777" w:rsidR="00007372" w:rsidRDefault="00007372">
      <w:pPr>
        <w:ind w:right="198" w:firstLine="180"/>
        <w:jc w:val="both"/>
        <w:rPr>
          <w:lang w:val="es-ES_tradnl"/>
        </w:rPr>
      </w:pPr>
      <w:r>
        <w:rPr>
          <w:lang w:val="es-ES_tradnl"/>
        </w:rPr>
        <w:t xml:space="preserve">"¿Dónde está el enemigo? ¡A él debemos matar </w:t>
      </w:r>
    </w:p>
    <w:p w14:paraId="4AD7908F" w14:textId="77777777" w:rsidR="00007372" w:rsidRDefault="00007372">
      <w:pPr>
        <w:ind w:right="198" w:firstLine="180"/>
        <w:jc w:val="both"/>
        <w:rPr>
          <w:lang w:val="es-ES_tradnl"/>
        </w:rPr>
      </w:pPr>
      <w:r>
        <w:rPr>
          <w:lang w:val="es-ES_tradnl"/>
        </w:rPr>
        <w:t>Primero!" Al alba, cuando</w:t>
      </w:r>
    </w:p>
    <w:p w14:paraId="4AD1ADAB" w14:textId="77777777" w:rsidR="00007372" w:rsidRDefault="00007372">
      <w:pPr>
        <w:ind w:right="198" w:firstLine="180"/>
        <w:jc w:val="both"/>
        <w:rPr>
          <w:lang w:val="es-ES_tradnl"/>
        </w:rPr>
      </w:pPr>
      <w:r>
        <w:rPr>
          <w:lang w:val="es-ES_tradnl"/>
        </w:rPr>
        <w:t xml:space="preserve">El enemigo llegó, os volví a llamar, </w:t>
      </w:r>
    </w:p>
    <w:p w14:paraId="69004C4A" w14:textId="77777777" w:rsidR="00007372" w:rsidRDefault="00007372">
      <w:pPr>
        <w:ind w:right="198" w:firstLine="180"/>
        <w:jc w:val="both"/>
        <w:rPr>
          <w:lang w:val="es-ES_tradnl"/>
        </w:rPr>
      </w:pPr>
      <w:r>
        <w:rPr>
          <w:lang w:val="es-ES_tradnl"/>
        </w:rPr>
        <w:t>Pero no salisteis esta vez</w:t>
      </w:r>
    </w:p>
    <w:p w14:paraId="4B7BA48C" w14:textId="77777777" w:rsidR="00007372" w:rsidRDefault="00007372">
      <w:pPr>
        <w:ind w:right="198" w:firstLine="180"/>
        <w:jc w:val="both"/>
        <w:rPr>
          <w:lang w:val="es-ES_tradnl"/>
        </w:rPr>
      </w:pPr>
      <w:r>
        <w:rPr>
          <w:lang w:val="es-ES_tradnl"/>
        </w:rPr>
        <w:t xml:space="preserve">De vuestro letargo, porque estabais </w:t>
      </w:r>
    </w:p>
    <w:p w14:paraId="61647DC0" w14:textId="77777777" w:rsidR="00007372" w:rsidRDefault="00007372">
      <w:pPr>
        <w:ind w:right="198" w:firstLine="180"/>
        <w:jc w:val="both"/>
        <w:rPr>
          <w:lang w:val="es-ES_tradnl"/>
        </w:rPr>
      </w:pPr>
      <w:r>
        <w:rPr>
          <w:lang w:val="es-ES_tradnl"/>
        </w:rPr>
        <w:t>Encerrados en el miedo, luchando contra</w:t>
      </w:r>
    </w:p>
    <w:p w14:paraId="6739285B" w14:textId="77777777" w:rsidR="00007372" w:rsidRDefault="00007372">
      <w:pPr>
        <w:ind w:right="198" w:firstLine="180"/>
        <w:jc w:val="both"/>
        <w:rPr>
          <w:lang w:val="es-ES_tradnl"/>
        </w:rPr>
      </w:pPr>
      <w:r>
        <w:rPr>
          <w:lang w:val="es-ES_tradnl"/>
        </w:rPr>
        <w:t xml:space="preserve">Las procesiones de espectros de </w:t>
      </w:r>
    </w:p>
    <w:p w14:paraId="16CE23B2" w14:textId="77777777" w:rsidR="00007372" w:rsidRDefault="00007372">
      <w:pPr>
        <w:ind w:right="198" w:firstLine="180"/>
        <w:jc w:val="both"/>
        <w:rPr>
          <w:lang w:val="es-ES_tradnl"/>
        </w:rPr>
      </w:pPr>
      <w:r>
        <w:rPr>
          <w:lang w:val="es-ES_tradnl"/>
        </w:rPr>
        <w:t>Vuestros sueños.</w:t>
      </w:r>
    </w:p>
    <w:p w14:paraId="7D3C2812" w14:textId="77777777" w:rsidR="00007372" w:rsidRDefault="00007372">
      <w:pPr>
        <w:ind w:right="198" w:firstLine="180"/>
        <w:jc w:val="both"/>
        <w:rPr>
          <w:lang w:val="es-ES_tradnl"/>
        </w:rPr>
      </w:pPr>
    </w:p>
    <w:p w14:paraId="07DA3487" w14:textId="77777777" w:rsidR="00007372" w:rsidRDefault="00007372">
      <w:pPr>
        <w:ind w:right="198" w:firstLine="180"/>
        <w:jc w:val="both"/>
        <w:rPr>
          <w:lang w:val="es-ES_tradnl"/>
        </w:rPr>
      </w:pPr>
      <w:r>
        <w:rPr>
          <w:lang w:val="es-ES_tradnl"/>
        </w:rPr>
        <w:t>Y os dije: "Trepemos a</w:t>
      </w:r>
    </w:p>
    <w:p w14:paraId="591DC76E" w14:textId="77777777" w:rsidR="00007372" w:rsidRDefault="00007372">
      <w:pPr>
        <w:ind w:right="198" w:firstLine="180"/>
        <w:jc w:val="both"/>
        <w:rPr>
          <w:lang w:val="es-ES_tradnl"/>
        </w:rPr>
      </w:pPr>
      <w:r>
        <w:rPr>
          <w:lang w:val="es-ES_tradnl"/>
        </w:rPr>
        <w:t xml:space="preserve">La cima de la montaña y veamos la </w:t>
      </w:r>
    </w:p>
    <w:p w14:paraId="66789D20" w14:textId="77777777" w:rsidR="00007372" w:rsidRDefault="00007372">
      <w:pPr>
        <w:ind w:right="198" w:firstLine="180"/>
        <w:jc w:val="both"/>
        <w:rPr>
          <w:lang w:val="es-ES_tradnl"/>
        </w:rPr>
      </w:pPr>
      <w:r>
        <w:rPr>
          <w:lang w:val="es-ES_tradnl"/>
        </w:rPr>
        <w:t xml:space="preserve">Belleza del mundo." Y me </w:t>
      </w:r>
    </w:p>
    <w:p w14:paraId="3C30D07B" w14:textId="77777777" w:rsidR="00007372" w:rsidRDefault="00007372">
      <w:pPr>
        <w:ind w:right="198" w:firstLine="180"/>
        <w:jc w:val="both"/>
        <w:rPr>
          <w:lang w:val="es-ES_tradnl"/>
        </w:rPr>
      </w:pPr>
      <w:r>
        <w:rPr>
          <w:lang w:val="es-ES_tradnl"/>
        </w:rPr>
        <w:t xml:space="preserve">Respondisteis diciendo: "En las profundidades </w:t>
      </w:r>
    </w:p>
    <w:p w14:paraId="37BAE230" w14:textId="77777777" w:rsidR="00007372" w:rsidRDefault="00007372">
      <w:pPr>
        <w:ind w:right="198" w:firstLine="180"/>
        <w:jc w:val="both"/>
        <w:rPr>
          <w:lang w:val="es-ES_tradnl"/>
        </w:rPr>
      </w:pPr>
      <w:r>
        <w:rPr>
          <w:lang w:val="es-ES_tradnl"/>
        </w:rPr>
        <w:t>De ese valle vivieron nuestros padres,</w:t>
      </w:r>
    </w:p>
    <w:p w14:paraId="17842DAC" w14:textId="77777777" w:rsidR="00007372" w:rsidRDefault="00007372">
      <w:pPr>
        <w:ind w:right="198" w:firstLine="180"/>
        <w:jc w:val="both"/>
        <w:rPr>
          <w:lang w:val="es-ES_tradnl"/>
        </w:rPr>
      </w:pPr>
      <w:r>
        <w:rPr>
          <w:lang w:val="es-ES_tradnl"/>
        </w:rPr>
        <w:t>Y a su sombra vivieron, y en</w:t>
      </w:r>
    </w:p>
    <w:p w14:paraId="44D8D7FB" w14:textId="77777777" w:rsidR="00007372" w:rsidRDefault="00007372">
      <w:pPr>
        <w:ind w:right="198" w:firstLine="180"/>
        <w:jc w:val="both"/>
        <w:rPr>
          <w:lang w:val="es-ES_tradnl"/>
        </w:rPr>
      </w:pPr>
      <w:r>
        <w:rPr>
          <w:lang w:val="es-ES_tradnl"/>
        </w:rPr>
        <w:t xml:space="preserve">Sus grutas fueron </w:t>
      </w:r>
      <w:proofErr w:type="gramStart"/>
      <w:r>
        <w:rPr>
          <w:lang w:val="es-ES_tradnl"/>
        </w:rPr>
        <w:t>sepultados</w:t>
      </w:r>
      <w:proofErr w:type="gramEnd"/>
      <w:r>
        <w:rPr>
          <w:lang w:val="es-ES_tradnl"/>
        </w:rPr>
        <w:t xml:space="preserve">. ¿Cómo podríamos </w:t>
      </w:r>
    </w:p>
    <w:p w14:paraId="4DE29060" w14:textId="77777777" w:rsidR="00007372" w:rsidRDefault="00007372">
      <w:pPr>
        <w:ind w:right="198" w:firstLine="180"/>
        <w:jc w:val="both"/>
        <w:rPr>
          <w:lang w:val="es-ES_tradnl"/>
        </w:rPr>
      </w:pPr>
      <w:r>
        <w:rPr>
          <w:lang w:val="es-ES_tradnl"/>
        </w:rPr>
        <w:t>Abandonar este lugar por otro</w:t>
      </w:r>
    </w:p>
    <w:p w14:paraId="07C984B3" w14:textId="77777777" w:rsidR="00007372" w:rsidRDefault="00007372">
      <w:pPr>
        <w:ind w:right="198" w:firstLine="180"/>
        <w:jc w:val="both"/>
        <w:rPr>
          <w:lang w:val="es-ES_tradnl"/>
        </w:rPr>
      </w:pPr>
      <w:r>
        <w:rPr>
          <w:lang w:val="es-ES_tradnl"/>
        </w:rPr>
        <w:t>Que ellos no honraron?</w:t>
      </w:r>
    </w:p>
    <w:p w14:paraId="58F487FD" w14:textId="77777777" w:rsidR="00007372" w:rsidRDefault="00007372">
      <w:pPr>
        <w:ind w:right="198" w:firstLine="180"/>
        <w:jc w:val="both"/>
        <w:rPr>
          <w:lang w:val="es-ES_tradnl"/>
        </w:rPr>
      </w:pPr>
    </w:p>
    <w:p w14:paraId="3811E142" w14:textId="77777777" w:rsidR="00007372" w:rsidRDefault="00007372">
      <w:pPr>
        <w:ind w:right="198" w:firstLine="180"/>
        <w:jc w:val="both"/>
        <w:rPr>
          <w:lang w:val="es-ES_tradnl"/>
        </w:rPr>
      </w:pPr>
      <w:r>
        <w:rPr>
          <w:lang w:val="es-ES_tradnl"/>
        </w:rPr>
        <w:t>Y os dije: "Vayamos a la</w:t>
      </w:r>
    </w:p>
    <w:p w14:paraId="20FB6D7B" w14:textId="77777777" w:rsidR="00007372" w:rsidRDefault="00007372">
      <w:pPr>
        <w:ind w:right="198" w:firstLine="180"/>
        <w:jc w:val="both"/>
        <w:rPr>
          <w:lang w:val="es-ES_tradnl"/>
        </w:rPr>
      </w:pPr>
      <w:r>
        <w:rPr>
          <w:lang w:val="es-ES_tradnl"/>
        </w:rPr>
        <w:t xml:space="preserve">Llanura cuya magnificencia llega hasta </w:t>
      </w:r>
    </w:p>
    <w:p w14:paraId="68A3CC9E" w14:textId="77777777" w:rsidR="00007372" w:rsidRDefault="00007372">
      <w:pPr>
        <w:ind w:right="198" w:firstLine="180"/>
        <w:jc w:val="both"/>
        <w:rPr>
          <w:lang w:val="es-ES_tradnl"/>
        </w:rPr>
      </w:pPr>
      <w:r>
        <w:rPr>
          <w:lang w:val="es-ES_tradnl"/>
        </w:rPr>
        <w:t xml:space="preserve">El mar." Y tímidamente me hablasteis, </w:t>
      </w:r>
    </w:p>
    <w:p w14:paraId="6EEDA76E" w14:textId="77777777" w:rsidR="00007372" w:rsidRDefault="00007372">
      <w:pPr>
        <w:ind w:right="198" w:firstLine="180"/>
        <w:jc w:val="both"/>
        <w:rPr>
          <w:lang w:val="es-ES_tradnl"/>
        </w:rPr>
      </w:pPr>
      <w:r>
        <w:rPr>
          <w:lang w:val="es-ES_tradnl"/>
        </w:rPr>
        <w:t xml:space="preserve">Diciendo: "El rugido del abismo </w:t>
      </w:r>
    </w:p>
    <w:p w14:paraId="2E3D2597" w14:textId="77777777" w:rsidR="00007372" w:rsidRDefault="00007372">
      <w:pPr>
        <w:ind w:right="198" w:firstLine="180"/>
        <w:jc w:val="both"/>
        <w:rPr>
          <w:lang w:val="es-ES_tradnl"/>
        </w:rPr>
      </w:pPr>
      <w:r>
        <w:rPr>
          <w:lang w:val="es-ES_tradnl"/>
        </w:rPr>
        <w:t xml:space="preserve">Atemorizaría nuestros espíritus, y el </w:t>
      </w:r>
    </w:p>
    <w:p w14:paraId="7AD7EACB" w14:textId="77777777" w:rsidR="00007372" w:rsidRDefault="00007372">
      <w:pPr>
        <w:ind w:right="198" w:firstLine="180"/>
        <w:jc w:val="both"/>
        <w:rPr>
          <w:lang w:val="es-ES_tradnl"/>
        </w:rPr>
      </w:pPr>
      <w:r>
        <w:rPr>
          <w:lang w:val="es-ES_tradnl"/>
        </w:rPr>
        <w:t xml:space="preserve">Terror a las profundidades consumiría </w:t>
      </w:r>
    </w:p>
    <w:p w14:paraId="48575EE3" w14:textId="77777777" w:rsidR="00007372" w:rsidRDefault="00007372">
      <w:pPr>
        <w:ind w:right="198" w:firstLine="180"/>
        <w:jc w:val="both"/>
        <w:rPr>
          <w:lang w:val="es-ES_tradnl"/>
        </w:rPr>
      </w:pPr>
      <w:r>
        <w:rPr>
          <w:lang w:val="es-ES_tradnl"/>
        </w:rPr>
        <w:t>Nuestros cuerpos."</w:t>
      </w:r>
    </w:p>
    <w:p w14:paraId="5AE00F18" w14:textId="77777777" w:rsidR="00007372" w:rsidRDefault="00007372">
      <w:pPr>
        <w:ind w:right="198" w:firstLine="180"/>
        <w:jc w:val="both"/>
        <w:rPr>
          <w:lang w:val="es-ES_tradnl"/>
        </w:rPr>
      </w:pPr>
    </w:p>
    <w:p w14:paraId="60AFE362" w14:textId="77777777" w:rsidR="00007372" w:rsidRDefault="00007372">
      <w:pPr>
        <w:ind w:right="198" w:firstLine="180"/>
        <w:jc w:val="both"/>
        <w:rPr>
          <w:lang w:val="es-ES_tradnl"/>
        </w:rPr>
      </w:pPr>
      <w:r>
        <w:rPr>
          <w:lang w:val="es-ES_tradnl"/>
        </w:rPr>
        <w:t>Os he amado, Compatriotas, pero</w:t>
      </w:r>
    </w:p>
    <w:p w14:paraId="56B3145F" w14:textId="77777777" w:rsidR="00007372" w:rsidRDefault="00007372">
      <w:pPr>
        <w:ind w:right="198" w:firstLine="180"/>
        <w:jc w:val="both"/>
        <w:rPr>
          <w:lang w:val="es-ES_tradnl"/>
        </w:rPr>
      </w:pPr>
      <w:r>
        <w:rPr>
          <w:lang w:val="es-ES_tradnl"/>
        </w:rPr>
        <w:t xml:space="preserve">Mi amor por vosotros es doloroso para mí </w:t>
      </w:r>
    </w:p>
    <w:p w14:paraId="2F215E53" w14:textId="77777777" w:rsidR="00007372" w:rsidRDefault="00007372">
      <w:pPr>
        <w:ind w:right="198" w:firstLine="180"/>
        <w:jc w:val="both"/>
        <w:rPr>
          <w:lang w:val="es-ES_tradnl"/>
        </w:rPr>
      </w:pPr>
      <w:r>
        <w:t xml:space="preserve">E </w:t>
      </w:r>
      <w:r>
        <w:rPr>
          <w:lang w:val="es-ES_tradnl"/>
        </w:rPr>
        <w:t>inútil para vosotros; y hoy os</w:t>
      </w:r>
    </w:p>
    <w:p w14:paraId="2E2C5984" w14:textId="77777777" w:rsidR="00007372" w:rsidRDefault="00007372">
      <w:pPr>
        <w:ind w:right="198" w:firstLine="180"/>
        <w:jc w:val="both"/>
        <w:rPr>
          <w:lang w:val="es-ES_tradnl"/>
        </w:rPr>
      </w:pPr>
      <w:r>
        <w:rPr>
          <w:lang w:val="es-ES_tradnl"/>
        </w:rPr>
        <w:t xml:space="preserve">Odio, y el odio es un diluvio </w:t>
      </w:r>
    </w:p>
    <w:p w14:paraId="7672DBBD" w14:textId="77777777" w:rsidR="00007372" w:rsidRDefault="00007372">
      <w:pPr>
        <w:ind w:right="198" w:firstLine="180"/>
        <w:jc w:val="both"/>
        <w:rPr>
          <w:lang w:val="es-ES_tradnl"/>
        </w:rPr>
      </w:pPr>
      <w:r>
        <w:rPr>
          <w:lang w:val="es-ES_tradnl"/>
        </w:rPr>
        <w:t xml:space="preserve">Que arrasa con las hojas secas </w:t>
      </w:r>
    </w:p>
    <w:p w14:paraId="2F64EA1B" w14:textId="77777777" w:rsidR="00007372" w:rsidRDefault="00007372">
      <w:pPr>
        <w:ind w:right="198" w:firstLine="180"/>
        <w:jc w:val="both"/>
        <w:rPr>
          <w:lang w:val="es-ES_tradnl"/>
        </w:rPr>
      </w:pPr>
      <w:r>
        <w:rPr>
          <w:lang w:val="es-ES_tradnl"/>
        </w:rPr>
        <w:t xml:space="preserve">Y las </w:t>
      </w:r>
      <w:proofErr w:type="spellStart"/>
      <w:r>
        <w:rPr>
          <w:lang w:val="es-ES_tradnl"/>
        </w:rPr>
        <w:t>temblequeantes</w:t>
      </w:r>
      <w:proofErr w:type="spellEnd"/>
      <w:r>
        <w:rPr>
          <w:lang w:val="es-ES_tradnl"/>
        </w:rPr>
        <w:t xml:space="preserve"> casas.</w:t>
      </w:r>
    </w:p>
    <w:p w14:paraId="4D75DECE" w14:textId="77777777" w:rsidR="00007372" w:rsidRDefault="00007372">
      <w:pPr>
        <w:ind w:right="198" w:firstLine="180"/>
        <w:jc w:val="both"/>
        <w:rPr>
          <w:lang w:val="es-ES_tradnl"/>
        </w:rPr>
      </w:pPr>
    </w:p>
    <w:p w14:paraId="3DF16C3D" w14:textId="77777777" w:rsidR="00007372" w:rsidRDefault="00007372">
      <w:pPr>
        <w:ind w:right="198" w:firstLine="180"/>
        <w:jc w:val="both"/>
        <w:rPr>
          <w:lang w:val="es-ES_tradnl"/>
        </w:rPr>
      </w:pPr>
      <w:r>
        <w:rPr>
          <w:lang w:val="es-ES_tradnl"/>
        </w:rPr>
        <w:t xml:space="preserve">He tenido lástima de vuestra debilidad, </w:t>
      </w:r>
    </w:p>
    <w:p w14:paraId="71D22D1C" w14:textId="77777777" w:rsidR="00007372" w:rsidRDefault="00007372">
      <w:pPr>
        <w:ind w:right="198" w:firstLine="180"/>
        <w:jc w:val="both"/>
        <w:rPr>
          <w:lang w:val="es-ES_tradnl"/>
        </w:rPr>
      </w:pPr>
      <w:r>
        <w:rPr>
          <w:lang w:val="es-ES_tradnl"/>
        </w:rPr>
        <w:t xml:space="preserve">Compatriotas, pero mi lástima sólo ha servido </w:t>
      </w:r>
    </w:p>
    <w:p w14:paraId="271979EB" w14:textId="77777777" w:rsidR="00007372" w:rsidRDefault="00007372">
      <w:pPr>
        <w:ind w:right="198" w:firstLine="180"/>
        <w:jc w:val="both"/>
        <w:rPr>
          <w:lang w:val="es-ES_tradnl"/>
        </w:rPr>
      </w:pPr>
      <w:r>
        <w:rPr>
          <w:lang w:val="es-ES_tradnl"/>
        </w:rPr>
        <w:t xml:space="preserve">Para aumentar vuestras flaquezas, exaltando </w:t>
      </w:r>
    </w:p>
    <w:p w14:paraId="1766F1D5" w14:textId="77777777" w:rsidR="00007372" w:rsidRDefault="00007372">
      <w:pPr>
        <w:ind w:right="198" w:firstLine="180"/>
        <w:jc w:val="both"/>
        <w:rPr>
          <w:lang w:val="es-ES_tradnl"/>
        </w:rPr>
      </w:pPr>
      <w:r>
        <w:rPr>
          <w:lang w:val="es-ES_tradnl"/>
        </w:rPr>
        <w:lastRenderedPageBreak/>
        <w:t>Y nutriendo la pereza, que</w:t>
      </w:r>
    </w:p>
    <w:p w14:paraId="63583A77" w14:textId="77777777" w:rsidR="00007372" w:rsidRDefault="00007372">
      <w:pPr>
        <w:ind w:right="198" w:firstLine="180"/>
        <w:jc w:val="both"/>
        <w:rPr>
          <w:lang w:val="es-ES_tradnl"/>
        </w:rPr>
      </w:pPr>
      <w:r>
        <w:rPr>
          <w:lang w:val="es-ES_tradnl"/>
        </w:rPr>
        <w:t>Es inútil a la Vida. Y veo hoy</w:t>
      </w:r>
    </w:p>
    <w:p w14:paraId="4AC7C903" w14:textId="77777777" w:rsidR="00007372" w:rsidRDefault="00007372">
      <w:pPr>
        <w:ind w:right="198" w:firstLine="180"/>
        <w:jc w:val="both"/>
        <w:rPr>
          <w:lang w:val="es-ES_tradnl"/>
        </w:rPr>
      </w:pPr>
      <w:r>
        <w:rPr>
          <w:lang w:val="es-ES_tradnl"/>
        </w:rPr>
        <w:t xml:space="preserve">Vuestra enfermedad, a la que mi alma aborrece </w:t>
      </w:r>
    </w:p>
    <w:p w14:paraId="6D775380" w14:textId="77777777" w:rsidR="00007372" w:rsidRDefault="00007372">
      <w:pPr>
        <w:ind w:right="198" w:firstLine="180"/>
        <w:jc w:val="both"/>
        <w:rPr>
          <w:lang w:val="es-ES_tradnl"/>
        </w:rPr>
      </w:pPr>
      <w:r>
        <w:rPr>
          <w:lang w:val="es-ES_tradnl"/>
        </w:rPr>
        <w:t>Y teme.</w:t>
      </w:r>
    </w:p>
    <w:p w14:paraId="15CB466B" w14:textId="77777777" w:rsidR="00007372" w:rsidRDefault="00007372">
      <w:pPr>
        <w:ind w:right="198" w:firstLine="180"/>
        <w:jc w:val="both"/>
        <w:rPr>
          <w:lang w:val="es-ES_tradnl"/>
        </w:rPr>
      </w:pPr>
    </w:p>
    <w:p w14:paraId="32594685" w14:textId="77777777" w:rsidR="00007372" w:rsidRDefault="00007372">
      <w:pPr>
        <w:ind w:right="198" w:firstLine="180"/>
        <w:jc w:val="both"/>
        <w:rPr>
          <w:lang w:val="es-ES_tradnl"/>
        </w:rPr>
      </w:pPr>
      <w:r>
        <w:rPr>
          <w:lang w:val="es-ES_tradnl"/>
        </w:rPr>
        <w:t>He llorado por vuestra humillación</w:t>
      </w:r>
    </w:p>
    <w:p w14:paraId="25F33961" w14:textId="77777777" w:rsidR="00007372" w:rsidRDefault="00007372">
      <w:pPr>
        <w:ind w:right="198" w:firstLine="180"/>
        <w:jc w:val="both"/>
        <w:rPr>
          <w:lang w:val="es-ES_tradnl"/>
        </w:rPr>
      </w:pPr>
      <w:r>
        <w:rPr>
          <w:lang w:val="es-ES_tradnl"/>
        </w:rPr>
        <w:t xml:space="preserve">Y sumisión; y aunque manaron mis lágrimas </w:t>
      </w:r>
    </w:p>
    <w:p w14:paraId="7EED08A3" w14:textId="77777777" w:rsidR="00007372" w:rsidRDefault="00007372">
      <w:pPr>
        <w:ind w:right="198" w:firstLine="180"/>
        <w:jc w:val="both"/>
        <w:rPr>
          <w:lang w:val="es-ES_tradnl"/>
        </w:rPr>
      </w:pPr>
      <w:r>
        <w:rPr>
          <w:lang w:val="es-ES_tradnl"/>
        </w:rPr>
        <w:t>Cristalinas, no pudieron encrespar</w:t>
      </w:r>
    </w:p>
    <w:p w14:paraId="66716394" w14:textId="77777777" w:rsidR="00007372" w:rsidRDefault="00007372">
      <w:pPr>
        <w:ind w:right="198" w:firstLine="180"/>
        <w:jc w:val="both"/>
        <w:rPr>
          <w:lang w:val="es-ES_tradnl"/>
        </w:rPr>
      </w:pPr>
      <w:r>
        <w:rPr>
          <w:lang w:val="es-ES_tradnl"/>
        </w:rPr>
        <w:t xml:space="preserve">Las turbias aguas de vuestra debilidad; </w:t>
      </w:r>
    </w:p>
    <w:p w14:paraId="2706031A" w14:textId="77777777" w:rsidR="00007372" w:rsidRDefault="00007372">
      <w:pPr>
        <w:ind w:right="198" w:firstLine="180"/>
        <w:jc w:val="both"/>
        <w:rPr>
          <w:lang w:val="es-ES_tradnl"/>
        </w:rPr>
      </w:pPr>
      <w:r>
        <w:rPr>
          <w:lang w:val="es-ES_tradnl"/>
        </w:rPr>
        <w:t xml:space="preserve">Quitaron, sin embargo, el velo de mis ojos. </w:t>
      </w:r>
    </w:p>
    <w:p w14:paraId="2CB1CA39" w14:textId="77777777" w:rsidR="00007372" w:rsidRDefault="00007372">
      <w:pPr>
        <w:ind w:right="198" w:firstLine="180"/>
        <w:jc w:val="both"/>
        <w:rPr>
          <w:lang w:val="es-ES_tradnl"/>
        </w:rPr>
      </w:pPr>
      <w:r>
        <w:rPr>
          <w:lang w:val="es-ES_tradnl"/>
        </w:rPr>
        <w:t xml:space="preserve">Mis lágrimas nunca han llegado a </w:t>
      </w:r>
    </w:p>
    <w:p w14:paraId="3BA7B503" w14:textId="77777777" w:rsidR="00007372" w:rsidRDefault="00007372">
      <w:pPr>
        <w:ind w:right="198" w:firstLine="180"/>
        <w:jc w:val="both"/>
        <w:rPr>
          <w:lang w:val="es-ES_tradnl"/>
        </w:rPr>
      </w:pPr>
      <w:r>
        <w:rPr>
          <w:lang w:val="es-ES_tradnl"/>
        </w:rPr>
        <w:t xml:space="preserve">Vuestros petrificados corazones, pero </w:t>
      </w:r>
    </w:p>
    <w:p w14:paraId="2BD818CC" w14:textId="77777777" w:rsidR="00007372" w:rsidRDefault="00007372">
      <w:pPr>
        <w:ind w:right="198" w:firstLine="180"/>
        <w:jc w:val="both"/>
        <w:rPr>
          <w:lang w:val="es-ES_tradnl"/>
        </w:rPr>
      </w:pPr>
      <w:r>
        <w:rPr>
          <w:lang w:val="es-ES_tradnl"/>
        </w:rPr>
        <w:t xml:space="preserve">Han disipado la oscuridad dentro de mí. </w:t>
      </w:r>
    </w:p>
    <w:p w14:paraId="1C3C0262" w14:textId="77777777" w:rsidR="00007372" w:rsidRDefault="00007372">
      <w:pPr>
        <w:ind w:right="198" w:firstLine="180"/>
        <w:jc w:val="both"/>
        <w:rPr>
          <w:lang w:val="es-ES_tradnl"/>
        </w:rPr>
      </w:pPr>
      <w:r>
        <w:rPr>
          <w:lang w:val="es-ES_tradnl"/>
        </w:rPr>
        <w:t xml:space="preserve">Me burlo hoy de vuestro sufrimiento </w:t>
      </w:r>
    </w:p>
    <w:p w14:paraId="45342CE3" w14:textId="77777777" w:rsidR="00007372" w:rsidRDefault="00007372">
      <w:pPr>
        <w:ind w:right="198" w:firstLine="180"/>
        <w:jc w:val="both"/>
        <w:rPr>
          <w:lang w:val="es-ES_tradnl"/>
        </w:rPr>
      </w:pPr>
      <w:r>
        <w:rPr>
          <w:lang w:val="es-ES_tradnl"/>
        </w:rPr>
        <w:t xml:space="preserve">Pues la risa es como el airado trueno que </w:t>
      </w:r>
    </w:p>
    <w:p w14:paraId="7DAADEA5" w14:textId="77777777" w:rsidR="00007372" w:rsidRDefault="00007372">
      <w:pPr>
        <w:ind w:right="198" w:firstLine="180"/>
        <w:jc w:val="both"/>
        <w:rPr>
          <w:lang w:val="es-ES_tradnl"/>
        </w:rPr>
      </w:pPr>
      <w:r>
        <w:rPr>
          <w:lang w:val="es-ES_tradnl"/>
        </w:rPr>
        <w:t xml:space="preserve">Precede a la tempestad, y que nunca ruge </w:t>
      </w:r>
    </w:p>
    <w:p w14:paraId="1F2C6C82" w14:textId="77777777" w:rsidR="00007372" w:rsidRDefault="00007372">
      <w:pPr>
        <w:ind w:right="198" w:firstLine="180"/>
        <w:jc w:val="both"/>
        <w:rPr>
          <w:lang w:val="es-ES_tradnl"/>
        </w:rPr>
      </w:pPr>
      <w:r>
        <w:rPr>
          <w:lang w:val="es-ES_tradnl"/>
        </w:rPr>
        <w:t>Cuando la tempestad ha pasado.</w:t>
      </w:r>
    </w:p>
    <w:p w14:paraId="064B87C7" w14:textId="77777777" w:rsidR="00007372" w:rsidRDefault="00007372">
      <w:pPr>
        <w:ind w:right="198" w:firstLine="180"/>
        <w:jc w:val="both"/>
        <w:rPr>
          <w:lang w:val="es-ES_tradnl"/>
        </w:rPr>
      </w:pPr>
    </w:p>
    <w:p w14:paraId="1AA49AE3" w14:textId="77777777" w:rsidR="00007372" w:rsidRDefault="00007372">
      <w:pPr>
        <w:ind w:right="198" w:firstLine="180"/>
        <w:jc w:val="both"/>
        <w:rPr>
          <w:lang w:val="es-ES_tradnl"/>
        </w:rPr>
      </w:pPr>
      <w:r>
        <w:rPr>
          <w:lang w:val="es-ES_tradnl"/>
        </w:rPr>
        <w:t xml:space="preserve">¿Qué deseáis, Compatriotas? </w:t>
      </w:r>
    </w:p>
    <w:p w14:paraId="37D6B5C8" w14:textId="77777777" w:rsidR="00007372" w:rsidRDefault="00007372">
      <w:pPr>
        <w:ind w:right="198" w:firstLine="180"/>
        <w:jc w:val="both"/>
        <w:rPr>
          <w:lang w:val="es-ES_tradnl"/>
        </w:rPr>
      </w:pPr>
      <w:r>
        <w:rPr>
          <w:lang w:val="es-ES_tradnl"/>
        </w:rPr>
        <w:t>¿Queréis que os muestre</w:t>
      </w:r>
    </w:p>
    <w:p w14:paraId="43087FCA" w14:textId="77777777" w:rsidR="00007372" w:rsidRDefault="00007372">
      <w:pPr>
        <w:ind w:right="198" w:firstLine="180"/>
        <w:jc w:val="both"/>
        <w:rPr>
          <w:lang w:val="es-ES_tradnl"/>
        </w:rPr>
      </w:pPr>
      <w:r>
        <w:rPr>
          <w:lang w:val="es-ES_tradnl"/>
        </w:rPr>
        <w:t xml:space="preserve">El espectro de vuestro semblante sobre </w:t>
      </w:r>
    </w:p>
    <w:p w14:paraId="381B42D2" w14:textId="77777777" w:rsidR="00007372" w:rsidRDefault="00007372">
      <w:pPr>
        <w:ind w:right="198" w:firstLine="180"/>
        <w:jc w:val="both"/>
        <w:rPr>
          <w:lang w:val="es-ES_tradnl"/>
        </w:rPr>
      </w:pPr>
      <w:r>
        <w:rPr>
          <w:lang w:val="es-ES_tradnl"/>
        </w:rPr>
        <w:t xml:space="preserve">El rostro de las quietas aguas? ¡Venid, </w:t>
      </w:r>
    </w:p>
    <w:p w14:paraId="08DF5559" w14:textId="77777777" w:rsidR="00007372" w:rsidRDefault="00007372">
      <w:pPr>
        <w:ind w:right="198" w:firstLine="180"/>
        <w:jc w:val="both"/>
        <w:rPr>
          <w:lang w:val="es-ES_tradnl"/>
        </w:rPr>
      </w:pPr>
      <w:r>
        <w:rPr>
          <w:lang w:val="es-ES_tradnl"/>
        </w:rPr>
        <w:t xml:space="preserve">Ahora y ved cuán horrible sois! </w:t>
      </w:r>
    </w:p>
    <w:p w14:paraId="7AD9EFC0" w14:textId="77777777" w:rsidR="00007372" w:rsidRDefault="00007372">
      <w:pPr>
        <w:ind w:right="198" w:firstLine="180"/>
        <w:jc w:val="both"/>
        <w:rPr>
          <w:lang w:val="es-ES_tradnl"/>
        </w:rPr>
      </w:pPr>
      <w:r>
        <w:rPr>
          <w:lang w:val="es-ES_tradnl"/>
        </w:rPr>
        <w:t>¡Mirad y meditad! El miedo</w:t>
      </w:r>
    </w:p>
    <w:p w14:paraId="15CF9057" w14:textId="77777777" w:rsidR="00007372" w:rsidRDefault="00007372">
      <w:pPr>
        <w:ind w:right="198" w:firstLine="180"/>
        <w:jc w:val="both"/>
        <w:rPr>
          <w:lang w:val="es-ES_tradnl"/>
        </w:rPr>
      </w:pPr>
      <w:r>
        <w:rPr>
          <w:lang w:val="es-ES_tradnl"/>
        </w:rPr>
        <w:t xml:space="preserve">Ha tornado vuestros cabellos grises como las </w:t>
      </w:r>
    </w:p>
    <w:p w14:paraId="56E1092F" w14:textId="77777777" w:rsidR="00007372" w:rsidRDefault="00007372">
      <w:pPr>
        <w:ind w:right="198" w:firstLine="180"/>
        <w:jc w:val="both"/>
        <w:rPr>
          <w:lang w:val="es-ES_tradnl"/>
        </w:rPr>
      </w:pPr>
      <w:r>
        <w:rPr>
          <w:lang w:val="es-ES_tradnl"/>
        </w:rPr>
        <w:t xml:space="preserve">Cenizas, y la disipación ha marcado </w:t>
      </w:r>
    </w:p>
    <w:p w14:paraId="122A3707" w14:textId="77777777" w:rsidR="00007372" w:rsidRDefault="00007372">
      <w:pPr>
        <w:ind w:right="198" w:firstLine="180"/>
        <w:jc w:val="both"/>
        <w:rPr>
          <w:lang w:val="es-ES_tradnl"/>
        </w:rPr>
      </w:pPr>
      <w:r>
        <w:rPr>
          <w:lang w:val="es-ES_tradnl"/>
        </w:rPr>
        <w:t>Vuestros ojos convirtiéndolos en</w:t>
      </w:r>
    </w:p>
    <w:p w14:paraId="788DD10B" w14:textId="77777777" w:rsidR="00007372" w:rsidRDefault="00007372">
      <w:pPr>
        <w:ind w:right="198" w:firstLine="180"/>
        <w:jc w:val="both"/>
        <w:rPr>
          <w:lang w:val="es-ES_tradnl"/>
        </w:rPr>
      </w:pPr>
      <w:r>
        <w:rPr>
          <w:lang w:val="es-ES_tradnl"/>
        </w:rPr>
        <w:t>Negros agujeros, y la cobardía</w:t>
      </w:r>
    </w:p>
    <w:p w14:paraId="73999A77" w14:textId="77777777" w:rsidR="00007372" w:rsidRDefault="00007372">
      <w:pPr>
        <w:ind w:right="198" w:firstLine="180"/>
        <w:jc w:val="both"/>
        <w:rPr>
          <w:lang w:val="es-ES_tradnl"/>
        </w:rPr>
      </w:pPr>
      <w:r>
        <w:rPr>
          <w:lang w:val="es-ES_tradnl"/>
        </w:rPr>
        <w:t xml:space="preserve">Ha tocado vuestras mejillas que parecen </w:t>
      </w:r>
    </w:p>
    <w:p w14:paraId="66C7B0A7" w14:textId="77777777" w:rsidR="00007372" w:rsidRDefault="00007372">
      <w:pPr>
        <w:ind w:right="198" w:firstLine="180"/>
        <w:jc w:val="both"/>
        <w:rPr>
          <w:lang w:val="es-ES_tradnl"/>
        </w:rPr>
      </w:pPr>
      <w:r>
        <w:rPr>
          <w:lang w:val="es-ES_tradnl"/>
        </w:rPr>
        <w:t xml:space="preserve">Ahora tenebrosos despeñaderos del </w:t>
      </w:r>
    </w:p>
    <w:p w14:paraId="15D0E664" w14:textId="77777777" w:rsidR="00007372" w:rsidRDefault="00007372">
      <w:pPr>
        <w:ind w:right="198" w:firstLine="180"/>
        <w:jc w:val="both"/>
        <w:rPr>
          <w:lang w:val="es-ES_tradnl"/>
        </w:rPr>
      </w:pPr>
      <w:r>
        <w:rPr>
          <w:lang w:val="es-ES_tradnl"/>
        </w:rPr>
        <w:t>Valle, y la Muerte ha besado</w:t>
      </w:r>
    </w:p>
    <w:p w14:paraId="0A233724" w14:textId="77777777" w:rsidR="00007372" w:rsidRDefault="00007372">
      <w:pPr>
        <w:ind w:right="198" w:firstLine="180"/>
        <w:jc w:val="both"/>
        <w:rPr>
          <w:lang w:val="es-ES_tradnl"/>
        </w:rPr>
      </w:pPr>
      <w:r>
        <w:rPr>
          <w:lang w:val="es-ES_tradnl"/>
        </w:rPr>
        <w:t xml:space="preserve">Vuestros labios, dejándolos amarillos </w:t>
      </w:r>
    </w:p>
    <w:p w14:paraId="04070506" w14:textId="77777777" w:rsidR="00007372" w:rsidRDefault="00007372">
      <w:pPr>
        <w:ind w:right="198" w:firstLine="180"/>
        <w:jc w:val="both"/>
        <w:rPr>
          <w:lang w:val="es-ES_tradnl"/>
        </w:rPr>
      </w:pPr>
      <w:r>
        <w:rPr>
          <w:lang w:val="es-ES_tradnl"/>
        </w:rPr>
        <w:t>¿Qué buscáis, Compatriotas?</w:t>
      </w:r>
    </w:p>
    <w:p w14:paraId="1C585959" w14:textId="77777777" w:rsidR="00007372" w:rsidRDefault="00007372">
      <w:pPr>
        <w:ind w:right="198" w:firstLine="180"/>
        <w:jc w:val="both"/>
        <w:rPr>
          <w:lang w:val="es-ES_tradnl"/>
        </w:rPr>
      </w:pPr>
      <w:r>
        <w:rPr>
          <w:lang w:val="es-ES_tradnl"/>
        </w:rPr>
        <w:t xml:space="preserve">¿Qué pedís de la Vida a quien ya no os </w:t>
      </w:r>
    </w:p>
    <w:p w14:paraId="04687E95" w14:textId="77777777" w:rsidR="00007372" w:rsidRDefault="00007372">
      <w:pPr>
        <w:ind w:right="198" w:firstLine="180"/>
        <w:jc w:val="both"/>
        <w:rPr>
          <w:lang w:val="es-ES_tradnl"/>
        </w:rPr>
      </w:pPr>
      <w:r>
        <w:rPr>
          <w:lang w:val="es-ES_tradnl"/>
        </w:rPr>
        <w:t>Cuenta más entre sus hijos?</w:t>
      </w:r>
    </w:p>
    <w:p w14:paraId="37CCC60A" w14:textId="77777777" w:rsidR="00007372" w:rsidRDefault="00007372">
      <w:pPr>
        <w:ind w:right="198" w:firstLine="180"/>
        <w:jc w:val="both"/>
        <w:rPr>
          <w:lang w:val="es-ES_tradnl"/>
        </w:rPr>
      </w:pPr>
    </w:p>
    <w:p w14:paraId="45D6320B" w14:textId="77777777" w:rsidR="00007372" w:rsidRDefault="00007372">
      <w:pPr>
        <w:ind w:right="198" w:firstLine="180"/>
        <w:jc w:val="both"/>
        <w:rPr>
          <w:lang w:val="es-ES_tradnl"/>
        </w:rPr>
      </w:pPr>
      <w:r>
        <w:rPr>
          <w:lang w:val="es-ES_tradnl"/>
        </w:rPr>
        <w:t xml:space="preserve">Vuestras almas se hielan en las </w:t>
      </w:r>
    </w:p>
    <w:p w14:paraId="454AA39E" w14:textId="77777777" w:rsidR="00007372" w:rsidRDefault="00007372">
      <w:pPr>
        <w:ind w:right="198" w:firstLine="180"/>
        <w:jc w:val="both"/>
        <w:rPr>
          <w:lang w:val="es-ES_tradnl"/>
        </w:rPr>
      </w:pPr>
      <w:r>
        <w:rPr>
          <w:lang w:val="es-ES_tradnl"/>
        </w:rPr>
        <w:t xml:space="preserve">Garras de los sacerdotes y </w:t>
      </w:r>
    </w:p>
    <w:p w14:paraId="5B73B326" w14:textId="77777777" w:rsidR="00007372" w:rsidRDefault="00007372">
      <w:pPr>
        <w:ind w:right="198" w:firstLine="180"/>
        <w:jc w:val="both"/>
        <w:rPr>
          <w:lang w:val="es-ES_tradnl"/>
        </w:rPr>
      </w:pPr>
      <w:r>
        <w:rPr>
          <w:lang w:val="es-ES_tradnl"/>
        </w:rPr>
        <w:t xml:space="preserve">Hechiceros, y tiemblan vuestros </w:t>
      </w:r>
    </w:p>
    <w:p w14:paraId="00AC8EFA" w14:textId="77777777" w:rsidR="00007372" w:rsidRDefault="00007372">
      <w:pPr>
        <w:ind w:right="198" w:firstLine="180"/>
        <w:jc w:val="both"/>
        <w:rPr>
          <w:lang w:val="es-ES_tradnl"/>
        </w:rPr>
      </w:pPr>
      <w:r>
        <w:rPr>
          <w:lang w:val="es-ES_tradnl"/>
        </w:rPr>
        <w:t xml:space="preserve">Cuerpos ante las zarpas de los </w:t>
      </w:r>
    </w:p>
    <w:p w14:paraId="76F5BBF2" w14:textId="77777777" w:rsidR="00007372" w:rsidRDefault="00007372">
      <w:pPr>
        <w:ind w:right="198" w:firstLine="180"/>
        <w:jc w:val="both"/>
        <w:rPr>
          <w:lang w:val="es-ES_tradnl"/>
        </w:rPr>
      </w:pPr>
      <w:r>
        <w:rPr>
          <w:lang w:val="es-ES_tradnl"/>
        </w:rPr>
        <w:t xml:space="preserve">Déspotas y los derramadores de </w:t>
      </w:r>
    </w:p>
    <w:p w14:paraId="4C383CC8" w14:textId="77777777" w:rsidR="00007372" w:rsidRDefault="00007372">
      <w:pPr>
        <w:ind w:right="198" w:firstLine="180"/>
        <w:jc w:val="both"/>
        <w:rPr>
          <w:lang w:val="es-ES_tradnl"/>
        </w:rPr>
      </w:pPr>
      <w:r>
        <w:rPr>
          <w:lang w:val="es-ES_tradnl"/>
        </w:rPr>
        <w:t xml:space="preserve">Sangre, y vuestro país se estremece </w:t>
      </w:r>
    </w:p>
    <w:p w14:paraId="2480B26E" w14:textId="77777777" w:rsidR="00007372" w:rsidRDefault="00007372">
      <w:pPr>
        <w:ind w:right="198" w:firstLine="180"/>
        <w:jc w:val="both"/>
        <w:rPr>
          <w:lang w:val="es-ES_tradnl"/>
        </w:rPr>
      </w:pPr>
      <w:r>
        <w:rPr>
          <w:lang w:val="es-ES_tradnl"/>
        </w:rPr>
        <w:t>Bajo las botas en marcha del</w:t>
      </w:r>
    </w:p>
    <w:p w14:paraId="7849DD68" w14:textId="77777777" w:rsidR="00007372" w:rsidRDefault="00007372">
      <w:pPr>
        <w:ind w:right="198" w:firstLine="180"/>
        <w:jc w:val="both"/>
        <w:rPr>
          <w:lang w:val="es-ES_tradnl"/>
        </w:rPr>
      </w:pPr>
      <w:r>
        <w:rPr>
          <w:lang w:val="es-ES_tradnl"/>
        </w:rPr>
        <w:t xml:space="preserve">Enemigo conquistador; ¿qué podéis, entonces, </w:t>
      </w:r>
    </w:p>
    <w:p w14:paraId="44BFC881" w14:textId="77777777" w:rsidR="00007372" w:rsidRDefault="00007372">
      <w:pPr>
        <w:ind w:right="198" w:firstLine="180"/>
        <w:jc w:val="both"/>
        <w:rPr>
          <w:lang w:val="es-ES_tradnl"/>
        </w:rPr>
      </w:pPr>
      <w:r>
        <w:rPr>
          <w:lang w:val="es-ES_tradnl"/>
        </w:rPr>
        <w:t xml:space="preserve">Esperar, aunque estéis orgullosamente erguidos </w:t>
      </w:r>
    </w:p>
    <w:p w14:paraId="0C7BE218" w14:textId="77777777" w:rsidR="00007372" w:rsidRDefault="00007372">
      <w:pPr>
        <w:ind w:right="198" w:firstLine="180"/>
        <w:jc w:val="both"/>
        <w:rPr>
          <w:lang w:val="es-ES_tradnl"/>
        </w:rPr>
      </w:pPr>
      <w:r>
        <w:rPr>
          <w:lang w:val="es-ES_tradnl"/>
        </w:rPr>
        <w:t xml:space="preserve">Ante el rostro del sol? Vuestras espadas se </w:t>
      </w:r>
    </w:p>
    <w:p w14:paraId="079D7569" w14:textId="77777777" w:rsidR="00007372" w:rsidRDefault="00007372">
      <w:pPr>
        <w:ind w:right="198" w:firstLine="180"/>
        <w:jc w:val="both"/>
        <w:rPr>
          <w:lang w:val="es-ES_tradnl"/>
        </w:rPr>
      </w:pPr>
      <w:r>
        <w:rPr>
          <w:lang w:val="es-ES_tradnl"/>
        </w:rPr>
        <w:t xml:space="preserve">Herrumbran en sus vainas, y están rotas </w:t>
      </w:r>
    </w:p>
    <w:p w14:paraId="3EADE395" w14:textId="77777777" w:rsidR="00007372" w:rsidRDefault="00007372">
      <w:pPr>
        <w:ind w:right="198" w:firstLine="180"/>
        <w:jc w:val="both"/>
        <w:rPr>
          <w:lang w:val="es-ES_tradnl"/>
        </w:rPr>
      </w:pPr>
      <w:r>
        <w:rPr>
          <w:lang w:val="es-ES_tradnl"/>
        </w:rPr>
        <w:t>Vuestras lanzas, y resquebrajados</w:t>
      </w:r>
    </w:p>
    <w:p w14:paraId="3000ABF0" w14:textId="77777777" w:rsidR="00007372" w:rsidRDefault="00007372">
      <w:pPr>
        <w:ind w:right="198" w:firstLine="180"/>
        <w:jc w:val="both"/>
        <w:rPr>
          <w:lang w:val="es-ES_tradnl"/>
        </w:rPr>
      </w:pPr>
      <w:r>
        <w:rPr>
          <w:lang w:val="es-ES_tradnl"/>
        </w:rPr>
        <w:t xml:space="preserve">Vuestros escudos; ¿por qué, entonces, </w:t>
      </w:r>
    </w:p>
    <w:p w14:paraId="24D0E3BE" w14:textId="77777777" w:rsidR="00007372" w:rsidRDefault="00007372">
      <w:pPr>
        <w:ind w:right="198" w:firstLine="180"/>
        <w:jc w:val="both"/>
        <w:rPr>
          <w:lang w:val="es-ES_tradnl"/>
        </w:rPr>
      </w:pPr>
      <w:r>
        <w:rPr>
          <w:lang w:val="es-ES_tradnl"/>
        </w:rPr>
        <w:t xml:space="preserve">Permanecéis en el campo de batalla? </w:t>
      </w:r>
    </w:p>
    <w:p w14:paraId="7CBDA36C" w14:textId="77777777" w:rsidR="00007372" w:rsidRDefault="00007372">
      <w:pPr>
        <w:ind w:right="198" w:firstLine="180"/>
        <w:jc w:val="both"/>
        <w:rPr>
          <w:lang w:val="es-ES_tradnl"/>
        </w:rPr>
      </w:pPr>
    </w:p>
    <w:p w14:paraId="1233574E" w14:textId="77777777" w:rsidR="00007372" w:rsidRDefault="00007372">
      <w:pPr>
        <w:ind w:right="198" w:firstLine="180"/>
        <w:jc w:val="both"/>
        <w:rPr>
          <w:lang w:val="es-ES_tradnl"/>
        </w:rPr>
      </w:pPr>
      <w:r>
        <w:rPr>
          <w:lang w:val="es-ES_tradnl"/>
        </w:rPr>
        <w:t xml:space="preserve">La hipocresía es vuestra religión, y la </w:t>
      </w:r>
    </w:p>
    <w:p w14:paraId="56A9028F" w14:textId="77777777" w:rsidR="00007372" w:rsidRDefault="00007372">
      <w:pPr>
        <w:ind w:right="198" w:firstLine="180"/>
        <w:jc w:val="both"/>
        <w:rPr>
          <w:lang w:val="es-ES_tradnl"/>
        </w:rPr>
      </w:pPr>
      <w:r>
        <w:rPr>
          <w:lang w:val="es-ES_tradnl"/>
        </w:rPr>
        <w:t>Falsedad vuestra vida, y la</w:t>
      </w:r>
    </w:p>
    <w:p w14:paraId="2CD3FCC5" w14:textId="77777777" w:rsidR="00007372" w:rsidRDefault="00007372">
      <w:pPr>
        <w:ind w:right="198" w:firstLine="180"/>
        <w:jc w:val="both"/>
        <w:rPr>
          <w:lang w:val="es-ES_tradnl"/>
        </w:rPr>
      </w:pPr>
      <w:r>
        <w:rPr>
          <w:lang w:val="es-ES_tradnl"/>
        </w:rPr>
        <w:t xml:space="preserve">Nada vuestro fin; ¿por qué vivís, </w:t>
      </w:r>
    </w:p>
    <w:p w14:paraId="5B94DCB8" w14:textId="77777777" w:rsidR="00007372" w:rsidRDefault="00007372">
      <w:pPr>
        <w:ind w:right="198" w:firstLine="180"/>
        <w:jc w:val="both"/>
        <w:rPr>
          <w:lang w:val="es-ES_tradnl"/>
        </w:rPr>
      </w:pPr>
      <w:r>
        <w:rPr>
          <w:lang w:val="es-ES_tradnl"/>
        </w:rPr>
        <w:t xml:space="preserve">Entonces? ¿No es acaso la </w:t>
      </w:r>
    </w:p>
    <w:p w14:paraId="78E45FCC" w14:textId="77777777" w:rsidR="00007372" w:rsidRDefault="00007372">
      <w:pPr>
        <w:ind w:right="198" w:firstLine="180"/>
        <w:jc w:val="both"/>
        <w:rPr>
          <w:lang w:val="es-ES_tradnl"/>
        </w:rPr>
      </w:pPr>
      <w:r>
        <w:rPr>
          <w:lang w:val="es-ES_tradnl"/>
        </w:rPr>
        <w:t>Muerte el único solaz</w:t>
      </w:r>
    </w:p>
    <w:p w14:paraId="6C3C16F5" w14:textId="77777777" w:rsidR="00007372" w:rsidRDefault="00007372">
      <w:pPr>
        <w:ind w:right="198" w:firstLine="180"/>
        <w:jc w:val="both"/>
        <w:rPr>
          <w:lang w:val="es-ES_tradnl"/>
        </w:rPr>
      </w:pPr>
      <w:r>
        <w:rPr>
          <w:lang w:val="es-ES_tradnl"/>
        </w:rPr>
        <w:lastRenderedPageBreak/>
        <w:t>Para los miserables?</w:t>
      </w:r>
    </w:p>
    <w:p w14:paraId="5849ACF7" w14:textId="77777777" w:rsidR="00007372" w:rsidRDefault="00007372">
      <w:pPr>
        <w:ind w:right="198" w:firstLine="180"/>
        <w:jc w:val="both"/>
        <w:rPr>
          <w:lang w:val="es-ES_tradnl"/>
        </w:rPr>
      </w:pPr>
    </w:p>
    <w:p w14:paraId="1D7D523B" w14:textId="77777777" w:rsidR="00007372" w:rsidRDefault="00007372">
      <w:pPr>
        <w:ind w:right="198" w:firstLine="180"/>
        <w:jc w:val="both"/>
        <w:rPr>
          <w:lang w:val="es-ES_tradnl"/>
        </w:rPr>
      </w:pPr>
      <w:r>
        <w:rPr>
          <w:lang w:val="es-ES_tradnl"/>
        </w:rPr>
        <w:t xml:space="preserve">La vida es la determinación que </w:t>
      </w:r>
    </w:p>
    <w:p w14:paraId="6BC85462" w14:textId="77777777" w:rsidR="00007372" w:rsidRDefault="00007372">
      <w:pPr>
        <w:ind w:right="198" w:firstLine="180"/>
        <w:jc w:val="both"/>
        <w:rPr>
          <w:lang w:val="es-ES_tradnl"/>
        </w:rPr>
      </w:pPr>
      <w:r>
        <w:rPr>
          <w:lang w:val="es-ES_tradnl"/>
        </w:rPr>
        <w:t xml:space="preserve">Acompaña a la juventud, y la diligencia </w:t>
      </w:r>
    </w:p>
    <w:p w14:paraId="7F5A2138" w14:textId="77777777" w:rsidR="00007372" w:rsidRDefault="00007372">
      <w:pPr>
        <w:ind w:right="198" w:firstLine="180"/>
        <w:jc w:val="both"/>
        <w:rPr>
          <w:lang w:val="es-ES_tradnl"/>
        </w:rPr>
      </w:pPr>
      <w:r>
        <w:rPr>
          <w:lang w:val="es-ES_tradnl"/>
        </w:rPr>
        <w:t>Que sucede a la madurez, y la</w:t>
      </w:r>
    </w:p>
    <w:p w14:paraId="3FB957A8" w14:textId="77777777" w:rsidR="00007372" w:rsidRDefault="00007372">
      <w:pPr>
        <w:ind w:right="198" w:firstLine="180"/>
        <w:jc w:val="both"/>
        <w:rPr>
          <w:lang w:val="es-ES_tradnl"/>
        </w:rPr>
      </w:pPr>
      <w:r>
        <w:rPr>
          <w:lang w:val="es-ES_tradnl"/>
        </w:rPr>
        <w:t xml:space="preserve">Sabiduría que persigue a la senilidad; pero </w:t>
      </w:r>
    </w:p>
    <w:p w14:paraId="44649AAD" w14:textId="77777777" w:rsidR="00007372" w:rsidRDefault="00007372">
      <w:pPr>
        <w:ind w:right="198" w:firstLine="180"/>
        <w:jc w:val="both"/>
        <w:rPr>
          <w:lang w:val="es-ES_tradnl"/>
        </w:rPr>
      </w:pPr>
      <w:r>
        <w:rPr>
          <w:lang w:val="es-ES_tradnl"/>
        </w:rPr>
        <w:t xml:space="preserve">Vosotros, Compatriotas, habéis nacido viejos </w:t>
      </w:r>
    </w:p>
    <w:p w14:paraId="628EC619" w14:textId="77777777" w:rsidR="00007372" w:rsidRDefault="00007372">
      <w:pPr>
        <w:ind w:right="198" w:firstLine="180"/>
        <w:jc w:val="both"/>
        <w:rPr>
          <w:lang w:val="es-ES_tradnl"/>
        </w:rPr>
      </w:pPr>
      <w:r>
        <w:rPr>
          <w:lang w:val="es-ES_tradnl"/>
        </w:rPr>
        <w:t>Y débiles. Y se marchitó vuestra piel</w:t>
      </w:r>
    </w:p>
    <w:p w14:paraId="1A529276" w14:textId="77777777" w:rsidR="00007372" w:rsidRDefault="00007372">
      <w:pPr>
        <w:ind w:right="198" w:firstLine="180"/>
        <w:jc w:val="both"/>
        <w:rPr>
          <w:lang w:val="es-ES_tradnl"/>
        </w:rPr>
      </w:pPr>
      <w:r>
        <w:rPr>
          <w:lang w:val="es-ES_tradnl"/>
        </w:rPr>
        <w:t xml:space="preserve">Y se consumió vuestro cráneo, y luego os </w:t>
      </w:r>
    </w:p>
    <w:p w14:paraId="6CC9897D" w14:textId="77777777" w:rsidR="00007372" w:rsidRDefault="00007372">
      <w:pPr>
        <w:ind w:right="198" w:firstLine="180"/>
        <w:jc w:val="both"/>
        <w:rPr>
          <w:lang w:val="es-ES_tradnl"/>
        </w:rPr>
      </w:pPr>
      <w:r>
        <w:rPr>
          <w:lang w:val="es-ES_tradnl"/>
        </w:rPr>
        <w:t>Convertisteis en niños, que juegan</w:t>
      </w:r>
    </w:p>
    <w:p w14:paraId="0AAC6B56" w14:textId="77777777" w:rsidR="00007372" w:rsidRDefault="00007372">
      <w:pPr>
        <w:ind w:right="198" w:firstLine="180"/>
        <w:jc w:val="both"/>
        <w:rPr>
          <w:lang w:val="es-ES_tradnl"/>
        </w:rPr>
      </w:pPr>
      <w:r>
        <w:rPr>
          <w:lang w:val="es-ES_tradnl"/>
        </w:rPr>
        <w:t xml:space="preserve">En el fango y se arrojan piedras </w:t>
      </w:r>
    </w:p>
    <w:p w14:paraId="139E7D83" w14:textId="77777777" w:rsidR="00007372" w:rsidRDefault="00007372">
      <w:pPr>
        <w:ind w:right="198" w:firstLine="180"/>
        <w:jc w:val="both"/>
        <w:rPr>
          <w:lang w:val="es-ES_tradnl"/>
        </w:rPr>
      </w:pPr>
      <w:r>
        <w:rPr>
          <w:lang w:val="es-ES_tradnl"/>
        </w:rPr>
        <w:t>Unos a otros.</w:t>
      </w:r>
    </w:p>
    <w:p w14:paraId="4241D811" w14:textId="77777777" w:rsidR="00007372" w:rsidRDefault="00007372">
      <w:pPr>
        <w:ind w:right="198" w:firstLine="180"/>
        <w:jc w:val="both"/>
        <w:rPr>
          <w:lang w:val="es-ES_tradnl"/>
        </w:rPr>
      </w:pPr>
    </w:p>
    <w:p w14:paraId="730AD6F8" w14:textId="77777777" w:rsidR="00007372" w:rsidRDefault="00007372">
      <w:pPr>
        <w:ind w:right="198" w:firstLine="180"/>
        <w:jc w:val="both"/>
        <w:rPr>
          <w:lang w:val="es-ES_tradnl"/>
        </w:rPr>
      </w:pPr>
      <w:r>
        <w:rPr>
          <w:lang w:val="es-ES_tradnl"/>
        </w:rPr>
        <w:t xml:space="preserve">El conocimiento es una luz que enriquece </w:t>
      </w:r>
    </w:p>
    <w:p w14:paraId="01E5DD49" w14:textId="77777777" w:rsidR="00007372" w:rsidRDefault="00007372">
      <w:pPr>
        <w:ind w:right="198" w:firstLine="180"/>
        <w:jc w:val="both"/>
        <w:rPr>
          <w:lang w:val="es-ES_tradnl"/>
        </w:rPr>
      </w:pPr>
      <w:r>
        <w:rPr>
          <w:lang w:val="es-ES_tradnl"/>
        </w:rPr>
        <w:t xml:space="preserve">El calor de la vida, y todos los que la buscan </w:t>
      </w:r>
    </w:p>
    <w:p w14:paraId="6A66F04A" w14:textId="77777777" w:rsidR="00007372" w:rsidRDefault="00007372">
      <w:pPr>
        <w:ind w:right="198" w:firstLine="180"/>
        <w:jc w:val="both"/>
        <w:rPr>
          <w:lang w:val="es-ES_tradnl"/>
        </w:rPr>
      </w:pPr>
      <w:r>
        <w:rPr>
          <w:lang w:val="es-ES_tradnl"/>
        </w:rPr>
        <w:t xml:space="preserve">Pueden ser parte de ella; pero vosotros, </w:t>
      </w:r>
    </w:p>
    <w:p w14:paraId="0A1D3EA0" w14:textId="77777777" w:rsidR="00007372" w:rsidRDefault="00007372">
      <w:pPr>
        <w:ind w:right="198" w:firstLine="180"/>
        <w:jc w:val="both"/>
        <w:rPr>
          <w:lang w:val="es-ES_tradnl"/>
        </w:rPr>
      </w:pPr>
      <w:r>
        <w:rPr>
          <w:lang w:val="es-ES_tradnl"/>
        </w:rPr>
        <w:t>Compatriotas, perseguís la oscuridad</w:t>
      </w:r>
    </w:p>
    <w:p w14:paraId="1EF82E48" w14:textId="77777777" w:rsidR="00007372" w:rsidRDefault="00007372">
      <w:pPr>
        <w:ind w:right="198" w:firstLine="180"/>
        <w:jc w:val="both"/>
        <w:rPr>
          <w:lang w:val="es-ES_tradnl"/>
        </w:rPr>
      </w:pPr>
      <w:r>
        <w:rPr>
          <w:lang w:val="es-ES_tradnl"/>
        </w:rPr>
        <w:t xml:space="preserve">Y evitáis la luz, esperando que el agua </w:t>
      </w:r>
    </w:p>
    <w:p w14:paraId="321455CD" w14:textId="77777777" w:rsidR="00007372" w:rsidRDefault="00007372">
      <w:pPr>
        <w:ind w:right="198" w:firstLine="180"/>
        <w:jc w:val="both"/>
        <w:rPr>
          <w:lang w:val="es-ES_tradnl"/>
        </w:rPr>
      </w:pPr>
      <w:r>
        <w:rPr>
          <w:lang w:val="es-ES_tradnl"/>
        </w:rPr>
        <w:t>Mane de las rocas, y la</w:t>
      </w:r>
    </w:p>
    <w:p w14:paraId="512C648D" w14:textId="77777777" w:rsidR="00007372" w:rsidRDefault="00007372">
      <w:pPr>
        <w:ind w:right="198" w:firstLine="180"/>
        <w:jc w:val="both"/>
        <w:rPr>
          <w:lang w:val="es-ES_tradnl"/>
        </w:rPr>
      </w:pPr>
      <w:r>
        <w:rPr>
          <w:lang w:val="es-ES_tradnl"/>
        </w:rPr>
        <w:t xml:space="preserve">Miseria de vuestra nación es </w:t>
      </w:r>
    </w:p>
    <w:p w14:paraId="2F1A4F37" w14:textId="77777777" w:rsidR="00007372" w:rsidRDefault="00007372">
      <w:pPr>
        <w:ind w:right="198" w:firstLine="180"/>
        <w:jc w:val="both"/>
        <w:rPr>
          <w:lang w:val="es-ES_tradnl"/>
        </w:rPr>
      </w:pPr>
      <w:r>
        <w:rPr>
          <w:lang w:val="es-ES_tradnl"/>
        </w:rPr>
        <w:t xml:space="preserve">Vuestro crimen... No perdono </w:t>
      </w:r>
    </w:p>
    <w:p w14:paraId="1F5DAA3A" w14:textId="77777777" w:rsidR="00007372" w:rsidRDefault="00007372">
      <w:pPr>
        <w:ind w:right="198" w:firstLine="180"/>
        <w:jc w:val="both"/>
        <w:rPr>
          <w:lang w:val="es-ES_tradnl"/>
        </w:rPr>
      </w:pPr>
      <w:r>
        <w:rPr>
          <w:lang w:val="es-ES_tradnl"/>
        </w:rPr>
        <w:t xml:space="preserve">Vuestros pecados, porque vosotros sabéis </w:t>
      </w:r>
    </w:p>
    <w:p w14:paraId="67584437" w14:textId="77777777" w:rsidR="00007372" w:rsidRDefault="00007372">
      <w:pPr>
        <w:ind w:right="198" w:firstLine="180"/>
        <w:jc w:val="both"/>
        <w:rPr>
          <w:lang w:val="es-ES_tradnl"/>
        </w:rPr>
      </w:pPr>
      <w:r>
        <w:rPr>
          <w:lang w:val="es-ES_tradnl"/>
        </w:rPr>
        <w:t>Lo que hacéis.</w:t>
      </w:r>
    </w:p>
    <w:p w14:paraId="403DE752" w14:textId="77777777" w:rsidR="00007372" w:rsidRDefault="00007372">
      <w:pPr>
        <w:ind w:right="198" w:firstLine="180"/>
        <w:jc w:val="both"/>
        <w:rPr>
          <w:lang w:val="es-ES_tradnl"/>
        </w:rPr>
      </w:pPr>
    </w:p>
    <w:p w14:paraId="21DFF980" w14:textId="77777777" w:rsidR="00007372" w:rsidRDefault="00007372">
      <w:pPr>
        <w:ind w:right="198" w:firstLine="180"/>
        <w:jc w:val="both"/>
        <w:rPr>
          <w:lang w:val="es-ES_tradnl"/>
        </w:rPr>
      </w:pPr>
      <w:r>
        <w:rPr>
          <w:lang w:val="es-ES_tradnl"/>
        </w:rPr>
        <w:t xml:space="preserve">La humanidad es un río brillante </w:t>
      </w:r>
    </w:p>
    <w:p w14:paraId="28736CA2" w14:textId="77777777" w:rsidR="00007372" w:rsidRDefault="00007372">
      <w:pPr>
        <w:ind w:right="198" w:firstLine="180"/>
        <w:jc w:val="both"/>
        <w:rPr>
          <w:lang w:val="es-ES_tradnl"/>
        </w:rPr>
      </w:pPr>
      <w:r>
        <w:rPr>
          <w:lang w:val="es-ES_tradnl"/>
        </w:rPr>
        <w:t xml:space="preserve">Que canta en su cauce, llevando </w:t>
      </w:r>
    </w:p>
    <w:p w14:paraId="6F1B411D" w14:textId="77777777" w:rsidR="00007372" w:rsidRDefault="00007372">
      <w:pPr>
        <w:ind w:right="198" w:firstLine="180"/>
        <w:jc w:val="both"/>
        <w:rPr>
          <w:lang w:val="es-ES_tradnl"/>
        </w:rPr>
      </w:pPr>
      <w:r>
        <w:rPr>
          <w:lang w:val="es-ES_tradnl"/>
        </w:rPr>
        <w:t xml:space="preserve">Los secretos de la montaña hasta </w:t>
      </w:r>
    </w:p>
    <w:p w14:paraId="039DF392" w14:textId="77777777" w:rsidR="00007372" w:rsidRDefault="00007372">
      <w:pPr>
        <w:ind w:right="198" w:firstLine="180"/>
        <w:jc w:val="both"/>
        <w:rPr>
          <w:lang w:val="es-ES_tradnl"/>
        </w:rPr>
      </w:pPr>
      <w:r>
        <w:rPr>
          <w:lang w:val="es-ES_tradnl"/>
        </w:rPr>
        <w:t xml:space="preserve">El corazón del mar; pero vosotros, </w:t>
      </w:r>
    </w:p>
    <w:p w14:paraId="5D95C93B" w14:textId="77777777" w:rsidR="00007372" w:rsidRDefault="00007372">
      <w:pPr>
        <w:ind w:right="198" w:firstLine="180"/>
        <w:jc w:val="both"/>
        <w:rPr>
          <w:lang w:val="es-ES_tradnl"/>
        </w:rPr>
      </w:pPr>
      <w:r>
        <w:rPr>
          <w:lang w:val="es-ES_tradnl"/>
        </w:rPr>
        <w:t xml:space="preserve">Compatriotas, sois turbios </w:t>
      </w:r>
    </w:p>
    <w:p w14:paraId="5655C82E" w14:textId="77777777" w:rsidR="00007372" w:rsidRDefault="00007372">
      <w:pPr>
        <w:ind w:right="198" w:firstLine="180"/>
        <w:jc w:val="both"/>
        <w:rPr>
          <w:lang w:val="es-ES_tradnl"/>
        </w:rPr>
      </w:pPr>
      <w:r>
        <w:rPr>
          <w:lang w:val="es-ES_tradnl"/>
        </w:rPr>
        <w:t xml:space="preserve">Pantanos infectados de insectos </w:t>
      </w:r>
    </w:p>
    <w:p w14:paraId="33ED6E32" w14:textId="77777777" w:rsidR="00007372" w:rsidRDefault="00007372">
      <w:pPr>
        <w:ind w:right="198" w:firstLine="180"/>
        <w:jc w:val="both"/>
        <w:rPr>
          <w:lang w:val="es-ES_tradnl"/>
        </w:rPr>
      </w:pPr>
      <w:r>
        <w:rPr>
          <w:lang w:val="es-ES_tradnl"/>
        </w:rPr>
        <w:t>Y serpientes.</w:t>
      </w:r>
    </w:p>
    <w:p w14:paraId="36A933B4" w14:textId="77777777" w:rsidR="00007372" w:rsidRDefault="00007372">
      <w:pPr>
        <w:ind w:right="198" w:firstLine="180"/>
        <w:jc w:val="both"/>
        <w:rPr>
          <w:lang w:val="es-ES_tradnl"/>
        </w:rPr>
      </w:pPr>
    </w:p>
    <w:p w14:paraId="14315B6E" w14:textId="77777777" w:rsidR="00007372" w:rsidRDefault="00007372">
      <w:pPr>
        <w:ind w:right="198" w:firstLine="180"/>
        <w:jc w:val="both"/>
        <w:rPr>
          <w:lang w:val="es-ES_tradnl"/>
        </w:rPr>
      </w:pPr>
      <w:r>
        <w:rPr>
          <w:lang w:val="es-ES_tradnl"/>
        </w:rPr>
        <w:t xml:space="preserve">El Espíritu es una sagrada antorcha </w:t>
      </w:r>
    </w:p>
    <w:p w14:paraId="448D5909" w14:textId="77777777" w:rsidR="00007372" w:rsidRDefault="00007372">
      <w:pPr>
        <w:ind w:right="198" w:firstLine="180"/>
        <w:jc w:val="both"/>
        <w:rPr>
          <w:lang w:val="es-ES_tradnl"/>
        </w:rPr>
      </w:pPr>
      <w:r>
        <w:rPr>
          <w:lang w:val="es-ES_tradnl"/>
        </w:rPr>
        <w:t xml:space="preserve">Azul, que quema y devora las </w:t>
      </w:r>
    </w:p>
    <w:p w14:paraId="7D9D9272" w14:textId="77777777" w:rsidR="00007372" w:rsidRDefault="00007372">
      <w:pPr>
        <w:ind w:right="198" w:firstLine="180"/>
        <w:jc w:val="both"/>
        <w:rPr>
          <w:lang w:val="es-ES_tradnl"/>
        </w:rPr>
      </w:pPr>
      <w:r>
        <w:rPr>
          <w:lang w:val="es-ES_tradnl"/>
        </w:rPr>
        <w:t>Plantas mustias, que crece en</w:t>
      </w:r>
    </w:p>
    <w:p w14:paraId="21081A00" w14:textId="77777777" w:rsidR="00007372" w:rsidRDefault="00007372">
      <w:pPr>
        <w:ind w:right="198" w:firstLine="180"/>
        <w:jc w:val="both"/>
        <w:rPr>
          <w:lang w:val="es-ES_tradnl"/>
        </w:rPr>
      </w:pPr>
      <w:r>
        <w:rPr>
          <w:lang w:val="es-ES_tradnl"/>
        </w:rPr>
        <w:t>La tormenta e ilumina</w:t>
      </w:r>
    </w:p>
    <w:p w14:paraId="4EDA2BC5" w14:textId="77777777" w:rsidR="00007372" w:rsidRDefault="00007372">
      <w:pPr>
        <w:ind w:right="198" w:firstLine="180"/>
        <w:jc w:val="both"/>
        <w:rPr>
          <w:lang w:val="es-ES_tradnl"/>
        </w:rPr>
      </w:pPr>
      <w:r>
        <w:rPr>
          <w:lang w:val="es-ES_tradnl"/>
        </w:rPr>
        <w:t>Los rostros de las diosa'!; pero</w:t>
      </w:r>
    </w:p>
    <w:p w14:paraId="22CE0022" w14:textId="77777777" w:rsidR="00007372" w:rsidRDefault="00007372">
      <w:pPr>
        <w:ind w:right="198" w:firstLine="180"/>
        <w:jc w:val="both"/>
        <w:rPr>
          <w:lang w:val="es-ES_tradnl"/>
        </w:rPr>
      </w:pPr>
      <w:r>
        <w:rPr>
          <w:lang w:val="es-ES_tradnl"/>
        </w:rPr>
        <w:t xml:space="preserve">Vosotros, Compatriotas... vuestras almas </w:t>
      </w:r>
    </w:p>
    <w:p w14:paraId="53E7CA7A" w14:textId="77777777" w:rsidR="00007372" w:rsidRDefault="00007372">
      <w:pPr>
        <w:ind w:right="198" w:firstLine="180"/>
        <w:jc w:val="both"/>
        <w:rPr>
          <w:lang w:val="es-ES_tradnl"/>
        </w:rPr>
      </w:pPr>
      <w:r>
        <w:rPr>
          <w:lang w:val="es-ES_tradnl"/>
        </w:rPr>
        <w:t xml:space="preserve">Son como cenizas que el viento </w:t>
      </w:r>
    </w:p>
    <w:p w14:paraId="7E4F9803" w14:textId="77777777" w:rsidR="00007372" w:rsidRDefault="00007372">
      <w:pPr>
        <w:ind w:right="198" w:firstLine="180"/>
        <w:jc w:val="both"/>
        <w:rPr>
          <w:lang w:val="es-ES_tradnl"/>
        </w:rPr>
      </w:pPr>
      <w:r>
        <w:rPr>
          <w:lang w:val="es-ES_tradnl"/>
        </w:rPr>
        <w:t>Dispersa en la nieve, y que</w:t>
      </w:r>
    </w:p>
    <w:p w14:paraId="4E87A84B" w14:textId="77777777" w:rsidR="00007372" w:rsidRDefault="00007372">
      <w:pPr>
        <w:ind w:right="198" w:firstLine="180"/>
        <w:jc w:val="both"/>
        <w:rPr>
          <w:lang w:val="es-ES_tradnl"/>
        </w:rPr>
      </w:pPr>
      <w:r>
        <w:rPr>
          <w:lang w:val="es-ES_tradnl"/>
        </w:rPr>
        <w:t xml:space="preserve">Las tempestades esparcen para siempre </w:t>
      </w:r>
    </w:p>
    <w:p w14:paraId="4550332A" w14:textId="77777777" w:rsidR="00007372" w:rsidRDefault="00007372">
      <w:pPr>
        <w:ind w:right="198" w:firstLine="180"/>
        <w:jc w:val="both"/>
        <w:rPr>
          <w:lang w:val="es-ES_tradnl"/>
        </w:rPr>
      </w:pPr>
      <w:r>
        <w:rPr>
          <w:lang w:val="es-ES_tradnl"/>
        </w:rPr>
        <w:t>Sobre los valles.</w:t>
      </w:r>
    </w:p>
    <w:p w14:paraId="30C7BE02" w14:textId="77777777" w:rsidR="00007372" w:rsidRDefault="00007372">
      <w:pPr>
        <w:ind w:right="198" w:firstLine="180"/>
        <w:jc w:val="both"/>
        <w:rPr>
          <w:lang w:val="es-ES_tradnl"/>
        </w:rPr>
      </w:pPr>
    </w:p>
    <w:p w14:paraId="79D10DD7" w14:textId="77777777" w:rsidR="00007372" w:rsidRDefault="00007372">
      <w:pPr>
        <w:ind w:right="198" w:firstLine="180"/>
        <w:jc w:val="both"/>
        <w:rPr>
          <w:lang w:val="es-ES_tradnl"/>
        </w:rPr>
      </w:pPr>
      <w:r>
        <w:rPr>
          <w:lang w:val="es-ES_tradnl"/>
        </w:rPr>
        <w:t xml:space="preserve">No temáis al fantasma de la Muerte, </w:t>
      </w:r>
    </w:p>
    <w:p w14:paraId="640CFD5F" w14:textId="77777777" w:rsidR="00007372" w:rsidRDefault="00007372">
      <w:pPr>
        <w:ind w:right="198" w:firstLine="180"/>
        <w:jc w:val="both"/>
        <w:rPr>
          <w:lang w:val="es-ES_tradnl"/>
        </w:rPr>
      </w:pPr>
      <w:r>
        <w:rPr>
          <w:lang w:val="es-ES_tradnl"/>
        </w:rPr>
        <w:t>Compatriotas, pues su grandeza</w:t>
      </w:r>
    </w:p>
    <w:p w14:paraId="6161008C" w14:textId="77777777" w:rsidR="00007372" w:rsidRDefault="00007372">
      <w:pPr>
        <w:ind w:right="198" w:firstLine="180"/>
        <w:jc w:val="both"/>
        <w:rPr>
          <w:lang w:val="es-ES_tradnl"/>
        </w:rPr>
      </w:pPr>
      <w:r>
        <w:rPr>
          <w:lang w:val="es-ES_tradnl"/>
        </w:rPr>
        <w:t>Y piedad se negarán a acercarse</w:t>
      </w:r>
    </w:p>
    <w:p w14:paraId="615EEF4C" w14:textId="77777777" w:rsidR="00007372" w:rsidRDefault="00007372">
      <w:pPr>
        <w:ind w:right="198" w:firstLine="180"/>
        <w:jc w:val="both"/>
        <w:rPr>
          <w:lang w:val="es-ES_tradnl"/>
        </w:rPr>
      </w:pPr>
      <w:r>
        <w:rPr>
          <w:lang w:val="es-ES_tradnl"/>
        </w:rPr>
        <w:t xml:space="preserve">A vuestra pequeñez; no os atemoricéis </w:t>
      </w:r>
    </w:p>
    <w:p w14:paraId="120F1ACB" w14:textId="77777777" w:rsidR="00007372" w:rsidRDefault="00007372">
      <w:pPr>
        <w:ind w:right="198" w:firstLine="180"/>
        <w:jc w:val="both"/>
        <w:rPr>
          <w:lang w:val="es-ES_tradnl"/>
        </w:rPr>
      </w:pPr>
      <w:r>
        <w:rPr>
          <w:lang w:val="es-ES_tradnl"/>
        </w:rPr>
        <w:t xml:space="preserve">Ante la Daga, porque rehusará </w:t>
      </w:r>
    </w:p>
    <w:p w14:paraId="68838B9A" w14:textId="77777777" w:rsidR="00007372" w:rsidRDefault="00007372">
      <w:pPr>
        <w:ind w:right="198" w:firstLine="180"/>
        <w:jc w:val="both"/>
        <w:rPr>
          <w:lang w:val="es-ES_tradnl"/>
        </w:rPr>
      </w:pPr>
      <w:r>
        <w:rPr>
          <w:lang w:val="es-ES_tradnl"/>
        </w:rPr>
        <w:t xml:space="preserve">Alojarse en vuestros huecos corazones. </w:t>
      </w:r>
    </w:p>
    <w:p w14:paraId="198F7315" w14:textId="77777777" w:rsidR="00007372" w:rsidRDefault="00007372">
      <w:pPr>
        <w:ind w:right="198" w:firstLine="180"/>
        <w:jc w:val="both"/>
        <w:rPr>
          <w:lang w:val="es-ES_tradnl"/>
        </w:rPr>
      </w:pPr>
      <w:r>
        <w:rPr>
          <w:lang w:val="es-ES_tradnl"/>
        </w:rPr>
        <w:t xml:space="preserve">Os odio, Compatriotas, porque </w:t>
      </w:r>
    </w:p>
    <w:p w14:paraId="2F3EA1D4" w14:textId="77777777" w:rsidR="00007372" w:rsidRDefault="00007372">
      <w:pPr>
        <w:ind w:right="198" w:firstLine="180"/>
        <w:jc w:val="both"/>
        <w:rPr>
          <w:lang w:val="es-ES_tradnl"/>
        </w:rPr>
      </w:pPr>
      <w:r>
        <w:rPr>
          <w:lang w:val="es-ES_tradnl"/>
        </w:rPr>
        <w:t>Vosotros odiáis la gloria y la grandeza.</w:t>
      </w:r>
    </w:p>
    <w:p w14:paraId="10D31A82" w14:textId="77777777" w:rsidR="00007372" w:rsidRDefault="00007372">
      <w:pPr>
        <w:ind w:right="198" w:firstLine="180"/>
        <w:jc w:val="both"/>
        <w:rPr>
          <w:lang w:val="es-ES_tradnl"/>
        </w:rPr>
      </w:pPr>
      <w:r>
        <w:rPr>
          <w:lang w:val="es-ES_tradnl"/>
        </w:rPr>
        <w:t xml:space="preserve">Os desprecio porque vosotros os despreciáis. </w:t>
      </w:r>
    </w:p>
    <w:p w14:paraId="0DACB490" w14:textId="77777777" w:rsidR="00007372" w:rsidRDefault="00007372">
      <w:pPr>
        <w:ind w:right="198" w:firstLine="180"/>
        <w:jc w:val="both"/>
        <w:rPr>
          <w:lang w:val="es-ES_tradnl"/>
        </w:rPr>
      </w:pPr>
      <w:r>
        <w:rPr>
          <w:lang w:val="es-ES_tradnl"/>
        </w:rPr>
        <w:t>Soy vuestro enemigo, porque os negáis</w:t>
      </w:r>
    </w:p>
    <w:p w14:paraId="3597A8CB" w14:textId="77777777" w:rsidR="00007372" w:rsidRDefault="00007372">
      <w:pPr>
        <w:ind w:right="198" w:firstLine="180"/>
        <w:jc w:val="both"/>
        <w:rPr>
          <w:lang w:val="es-ES_tradnl"/>
        </w:rPr>
      </w:pPr>
      <w:r>
        <w:rPr>
          <w:lang w:val="es-ES_tradnl"/>
        </w:rPr>
        <w:t xml:space="preserve">A daros cuenta de que sois </w:t>
      </w:r>
    </w:p>
    <w:p w14:paraId="16333B3B" w14:textId="77777777" w:rsidR="00007372" w:rsidRDefault="00007372">
      <w:pPr>
        <w:ind w:right="198" w:firstLine="180"/>
        <w:jc w:val="both"/>
        <w:rPr>
          <w:lang w:val="es-ES_tradnl"/>
        </w:rPr>
      </w:pPr>
      <w:r>
        <w:rPr>
          <w:lang w:val="es-ES_tradnl"/>
        </w:rPr>
        <w:t>Los enemigos de las diosas.</w:t>
      </w:r>
    </w:p>
    <w:p w14:paraId="467404D9" w14:textId="77777777" w:rsidR="00007372" w:rsidRDefault="00007372">
      <w:pPr>
        <w:ind w:right="198" w:firstLine="180"/>
        <w:jc w:val="center"/>
        <w:rPr>
          <w:b/>
          <w:lang w:val="es-ES_tradnl"/>
        </w:rPr>
      </w:pPr>
    </w:p>
    <w:p w14:paraId="6BEADE6F" w14:textId="77777777" w:rsidR="00007372" w:rsidRDefault="00007372">
      <w:pPr>
        <w:ind w:right="198" w:firstLine="180"/>
        <w:jc w:val="center"/>
        <w:rPr>
          <w:spacing w:val="2"/>
          <w:lang w:val="es-ES_tradnl"/>
        </w:rPr>
      </w:pPr>
      <w:r>
        <w:rPr>
          <w:b/>
          <w:spacing w:val="2"/>
          <w:lang w:val="es-ES_tradnl"/>
        </w:rPr>
        <w:lastRenderedPageBreak/>
        <w:t>LA ENCANTADORA HURÍ</w:t>
      </w:r>
    </w:p>
    <w:p w14:paraId="2C642DDB" w14:textId="77777777" w:rsidR="00007372" w:rsidRDefault="00007372">
      <w:pPr>
        <w:ind w:right="198" w:firstLine="180"/>
        <w:jc w:val="both"/>
        <w:rPr>
          <w:spacing w:val="2"/>
          <w:lang w:val="es-ES_tradnl"/>
        </w:rPr>
      </w:pPr>
    </w:p>
    <w:p w14:paraId="1A3FE2D5" w14:textId="77777777" w:rsidR="00007372" w:rsidRDefault="00007372">
      <w:pPr>
        <w:ind w:right="198" w:firstLine="180"/>
        <w:jc w:val="both"/>
        <w:rPr>
          <w:lang w:val="es-ES_tradnl"/>
        </w:rPr>
      </w:pPr>
      <w:r>
        <w:rPr>
          <w:lang w:val="es-ES_tradnl"/>
        </w:rPr>
        <w:t xml:space="preserve">¿Hacia dónde me llevan, Oh Encantadora </w:t>
      </w:r>
    </w:p>
    <w:p w14:paraId="1FEDC8AB" w14:textId="77777777" w:rsidR="00007372" w:rsidRDefault="00007372">
      <w:pPr>
        <w:ind w:right="198" w:firstLine="180"/>
        <w:jc w:val="both"/>
        <w:rPr>
          <w:lang w:val="es-ES_tradnl"/>
        </w:rPr>
      </w:pPr>
      <w:r>
        <w:rPr>
          <w:lang w:val="es-ES_tradnl"/>
        </w:rPr>
        <w:t>Hurí, y cuánto más debo seguirte</w:t>
      </w:r>
    </w:p>
    <w:p w14:paraId="0037FFF2" w14:textId="77777777" w:rsidR="00007372" w:rsidRDefault="00007372">
      <w:pPr>
        <w:ind w:right="198" w:firstLine="180"/>
        <w:jc w:val="both"/>
        <w:rPr>
          <w:lang w:val="es-ES_tradnl"/>
        </w:rPr>
      </w:pPr>
      <w:r>
        <w:rPr>
          <w:lang w:val="es-ES_tradnl"/>
        </w:rPr>
        <w:t>Por este ríspido camino sembrado de</w:t>
      </w:r>
    </w:p>
    <w:p w14:paraId="7F62A6C0" w14:textId="77777777" w:rsidR="00007372" w:rsidRDefault="00007372">
      <w:pPr>
        <w:ind w:right="198" w:firstLine="180"/>
        <w:jc w:val="both"/>
        <w:rPr>
          <w:lang w:val="es-ES_tradnl"/>
        </w:rPr>
      </w:pPr>
      <w:r>
        <w:rPr>
          <w:lang w:val="es-ES_tradnl"/>
        </w:rPr>
        <w:t xml:space="preserve">Espinas? ¿Por cuánto tiempo nuestras almas </w:t>
      </w:r>
    </w:p>
    <w:p w14:paraId="06A40AAB" w14:textId="77777777" w:rsidR="00007372" w:rsidRDefault="00007372">
      <w:pPr>
        <w:ind w:right="198" w:firstLine="180"/>
        <w:jc w:val="both"/>
        <w:rPr>
          <w:lang w:val="es-ES_tradnl"/>
        </w:rPr>
      </w:pPr>
      <w:r>
        <w:rPr>
          <w:lang w:val="es-ES_tradnl"/>
        </w:rPr>
        <w:t>Ascenderán y descenderán penosamente por este sinuoso</w:t>
      </w:r>
    </w:p>
    <w:p w14:paraId="5E39E7CF" w14:textId="77777777" w:rsidR="00007372" w:rsidRDefault="00007372">
      <w:pPr>
        <w:ind w:right="198" w:firstLine="180"/>
        <w:jc w:val="both"/>
        <w:rPr>
          <w:lang w:val="es-ES_tradnl"/>
        </w:rPr>
      </w:pPr>
      <w:r>
        <w:rPr>
          <w:lang w:val="es-ES_tradnl"/>
        </w:rPr>
        <w:t>Sendero rocoso?</w:t>
      </w:r>
    </w:p>
    <w:p w14:paraId="6E7ED80C" w14:textId="77777777" w:rsidR="00007372" w:rsidRDefault="00007372">
      <w:pPr>
        <w:ind w:right="198" w:firstLine="180"/>
        <w:jc w:val="both"/>
        <w:rPr>
          <w:lang w:val="es-ES_tradnl"/>
        </w:rPr>
      </w:pPr>
    </w:p>
    <w:p w14:paraId="13333B20" w14:textId="77777777" w:rsidR="00007372" w:rsidRDefault="00007372">
      <w:pPr>
        <w:ind w:right="198" w:firstLine="180"/>
        <w:jc w:val="both"/>
        <w:rPr>
          <w:lang w:val="es-ES_tradnl"/>
        </w:rPr>
      </w:pPr>
      <w:r>
        <w:rPr>
          <w:lang w:val="es-ES_tradnl"/>
        </w:rPr>
        <w:t xml:space="preserve">Como un niño que sigue a su madre, así </w:t>
      </w:r>
    </w:p>
    <w:p w14:paraId="2F6FEA5B" w14:textId="77777777" w:rsidR="00007372" w:rsidRDefault="00007372">
      <w:pPr>
        <w:ind w:right="198" w:firstLine="180"/>
        <w:jc w:val="both"/>
        <w:rPr>
          <w:lang w:val="es-ES_tradnl"/>
        </w:rPr>
      </w:pPr>
      <w:r>
        <w:rPr>
          <w:lang w:val="es-ES_tradnl"/>
        </w:rPr>
        <w:t>Te sigo, asido a tus ropas</w:t>
      </w:r>
    </w:p>
    <w:p w14:paraId="737E7395" w14:textId="77777777" w:rsidR="00007372" w:rsidRDefault="00007372">
      <w:pPr>
        <w:ind w:right="198" w:firstLine="180"/>
        <w:jc w:val="both"/>
        <w:rPr>
          <w:lang w:val="es-ES_tradnl"/>
        </w:rPr>
      </w:pPr>
      <w:r>
        <w:rPr>
          <w:lang w:val="es-ES_tradnl"/>
        </w:rPr>
        <w:t xml:space="preserve">Olvidando mis sueños y </w:t>
      </w:r>
    </w:p>
    <w:p w14:paraId="552502C1" w14:textId="77777777" w:rsidR="00007372" w:rsidRDefault="00007372">
      <w:pPr>
        <w:ind w:right="198" w:firstLine="180"/>
        <w:jc w:val="both"/>
        <w:rPr>
          <w:lang w:val="es-ES_tradnl"/>
        </w:rPr>
      </w:pPr>
      <w:r>
        <w:rPr>
          <w:lang w:val="es-ES_tradnl"/>
        </w:rPr>
        <w:t xml:space="preserve">Admirando tu belleza; mis ojos, </w:t>
      </w:r>
    </w:p>
    <w:p w14:paraId="07E7880C" w14:textId="77777777" w:rsidR="00007372" w:rsidRDefault="00007372">
      <w:pPr>
        <w:ind w:right="198" w:firstLine="180"/>
        <w:jc w:val="both"/>
        <w:rPr>
          <w:lang w:val="es-ES_tradnl"/>
        </w:rPr>
      </w:pPr>
      <w:r>
        <w:rPr>
          <w:lang w:val="es-ES_tradnl"/>
        </w:rPr>
        <w:t xml:space="preserve">Presa de tu hechizo, están ciegos a la </w:t>
      </w:r>
    </w:p>
    <w:p w14:paraId="585AF758" w14:textId="77777777" w:rsidR="00007372" w:rsidRDefault="00007372">
      <w:pPr>
        <w:ind w:right="198" w:firstLine="180"/>
        <w:jc w:val="both"/>
        <w:rPr>
          <w:lang w:val="es-ES_tradnl"/>
        </w:rPr>
      </w:pPr>
      <w:r>
        <w:rPr>
          <w:lang w:val="es-ES_tradnl"/>
        </w:rPr>
        <w:t xml:space="preserve">Procesión de espectros que se cierne sobré </w:t>
      </w:r>
    </w:p>
    <w:p w14:paraId="34CFD3A5" w14:textId="77777777" w:rsidR="00007372" w:rsidRDefault="00007372">
      <w:pPr>
        <w:ind w:right="198" w:firstLine="180"/>
        <w:jc w:val="both"/>
        <w:rPr>
          <w:lang w:val="es-ES_tradnl"/>
        </w:rPr>
      </w:pPr>
      <w:r>
        <w:rPr>
          <w:lang w:val="es-ES_tradnl"/>
        </w:rPr>
        <w:t xml:space="preserve">Mí, y me atrae hacia ti una fuerza </w:t>
      </w:r>
    </w:p>
    <w:p w14:paraId="23F73144" w14:textId="77777777" w:rsidR="00007372" w:rsidRDefault="00007372">
      <w:pPr>
        <w:ind w:right="198" w:firstLine="180"/>
        <w:jc w:val="both"/>
        <w:rPr>
          <w:lang w:val="es-ES_tradnl"/>
        </w:rPr>
      </w:pPr>
      <w:r>
        <w:rPr>
          <w:lang w:val="es-ES_tradnl"/>
        </w:rPr>
        <w:t>Interior que no puedo negar.</w:t>
      </w:r>
    </w:p>
    <w:p w14:paraId="5D29CCC0" w14:textId="77777777" w:rsidR="00007372" w:rsidRDefault="00007372">
      <w:pPr>
        <w:ind w:right="198" w:firstLine="180"/>
        <w:jc w:val="both"/>
        <w:rPr>
          <w:lang w:val="es-ES_tradnl"/>
        </w:rPr>
      </w:pPr>
    </w:p>
    <w:p w14:paraId="27A0D3CB" w14:textId="77777777" w:rsidR="00007372" w:rsidRDefault="00007372">
      <w:pPr>
        <w:ind w:right="198" w:firstLine="180"/>
        <w:jc w:val="both"/>
        <w:rPr>
          <w:lang w:val="es-ES_tradnl"/>
        </w:rPr>
      </w:pPr>
      <w:r>
        <w:rPr>
          <w:lang w:val="es-ES_tradnl"/>
        </w:rPr>
        <w:t xml:space="preserve">Detente y momento y déjame ver </w:t>
      </w:r>
    </w:p>
    <w:p w14:paraId="5FE9D7C1" w14:textId="77777777" w:rsidR="00007372" w:rsidRDefault="00007372">
      <w:pPr>
        <w:ind w:right="198" w:firstLine="180"/>
        <w:jc w:val="both"/>
        <w:rPr>
          <w:lang w:val="es-ES_tradnl"/>
        </w:rPr>
      </w:pPr>
      <w:r>
        <w:rPr>
          <w:lang w:val="es-ES_tradnl"/>
        </w:rPr>
        <w:t xml:space="preserve">Tu semblante; y mírame un </w:t>
      </w:r>
    </w:p>
    <w:p w14:paraId="2906EC1E" w14:textId="77777777" w:rsidR="00007372" w:rsidRDefault="00007372">
      <w:pPr>
        <w:ind w:right="198" w:firstLine="180"/>
        <w:jc w:val="both"/>
        <w:rPr>
          <w:lang w:val="es-ES_tradnl"/>
        </w:rPr>
      </w:pPr>
      <w:r>
        <w:rPr>
          <w:lang w:val="es-ES_tradnl"/>
        </w:rPr>
        <w:t xml:space="preserve">Momento: quizá descubra los </w:t>
      </w:r>
    </w:p>
    <w:p w14:paraId="099D0F0C" w14:textId="77777777" w:rsidR="00007372" w:rsidRDefault="00007372">
      <w:pPr>
        <w:ind w:right="198" w:firstLine="180"/>
        <w:jc w:val="both"/>
        <w:rPr>
          <w:lang w:val="es-ES_tradnl"/>
        </w:rPr>
      </w:pPr>
      <w:r>
        <w:rPr>
          <w:lang w:val="es-ES_tradnl"/>
        </w:rPr>
        <w:t>Secretos de tu corazón en tus extraños</w:t>
      </w:r>
    </w:p>
    <w:p w14:paraId="6956F229" w14:textId="77777777" w:rsidR="00007372" w:rsidRDefault="00007372">
      <w:pPr>
        <w:ind w:right="198" w:firstLine="180"/>
        <w:jc w:val="both"/>
        <w:rPr>
          <w:lang w:val="es-ES_tradnl"/>
        </w:rPr>
      </w:pPr>
      <w:r>
        <w:rPr>
          <w:lang w:val="es-ES_tradnl"/>
        </w:rPr>
        <w:t xml:space="preserve">Ojos. Detente y descansa, pues estoy fatigado, </w:t>
      </w:r>
    </w:p>
    <w:p w14:paraId="4794EE94" w14:textId="77777777" w:rsidR="00007372" w:rsidRDefault="00007372">
      <w:pPr>
        <w:ind w:right="198" w:firstLine="180"/>
        <w:jc w:val="both"/>
        <w:rPr>
          <w:lang w:val="es-ES_tradnl"/>
        </w:rPr>
      </w:pPr>
      <w:r>
        <w:rPr>
          <w:lang w:val="es-ES_tradnl"/>
        </w:rPr>
        <w:t>Y tiembla mi alma de miedo al transitar</w:t>
      </w:r>
    </w:p>
    <w:p w14:paraId="37917BE2" w14:textId="77777777" w:rsidR="00007372" w:rsidRDefault="00007372">
      <w:pPr>
        <w:ind w:right="198" w:firstLine="180"/>
        <w:jc w:val="both"/>
        <w:rPr>
          <w:lang w:val="es-ES_tradnl"/>
        </w:rPr>
      </w:pPr>
      <w:r>
        <w:rPr>
          <w:lang w:val="es-ES_tradnl"/>
        </w:rPr>
        <w:t xml:space="preserve">Esta horrible senda. Detente, pues </w:t>
      </w:r>
    </w:p>
    <w:p w14:paraId="634A57F4" w14:textId="77777777" w:rsidR="00007372" w:rsidRDefault="00007372">
      <w:pPr>
        <w:ind w:right="198" w:firstLine="180"/>
        <w:jc w:val="both"/>
        <w:rPr>
          <w:lang w:val="es-ES_tradnl"/>
        </w:rPr>
      </w:pPr>
      <w:r>
        <w:rPr>
          <w:lang w:val="es-ES_tradnl"/>
        </w:rPr>
        <w:t xml:space="preserve">Hemos arribado a esa terrible encrucijada </w:t>
      </w:r>
    </w:p>
    <w:p w14:paraId="361D1717" w14:textId="77777777" w:rsidR="00007372" w:rsidRDefault="00007372">
      <w:pPr>
        <w:ind w:right="198" w:firstLine="180"/>
        <w:jc w:val="both"/>
        <w:rPr>
          <w:lang w:val="es-ES_tradnl"/>
        </w:rPr>
      </w:pPr>
      <w:r>
        <w:rPr>
          <w:lang w:val="es-ES_tradnl"/>
        </w:rPr>
        <w:t>Donde la Muerte abraza a la Vida.</w:t>
      </w:r>
    </w:p>
    <w:p w14:paraId="150B92F8" w14:textId="77777777" w:rsidR="00007372" w:rsidRDefault="00007372">
      <w:pPr>
        <w:ind w:right="198" w:firstLine="180"/>
        <w:jc w:val="both"/>
        <w:rPr>
          <w:lang w:val="es-ES_tradnl"/>
        </w:rPr>
      </w:pPr>
      <w:r>
        <w:rPr>
          <w:lang w:val="es-ES_tradnl"/>
        </w:rPr>
        <w:t xml:space="preserve">¡Oh, Hurí, escúchame! Yo era libre </w:t>
      </w:r>
    </w:p>
    <w:p w14:paraId="7811DDC0" w14:textId="77777777" w:rsidR="00007372" w:rsidRDefault="00007372">
      <w:pPr>
        <w:ind w:right="198" w:firstLine="180"/>
        <w:jc w:val="both"/>
        <w:rPr>
          <w:lang w:val="es-ES_tradnl"/>
        </w:rPr>
      </w:pPr>
      <w:r>
        <w:rPr>
          <w:lang w:val="es-ES_tradnl"/>
        </w:rPr>
        <w:t xml:space="preserve">Como los pájaros, explorando valles y </w:t>
      </w:r>
    </w:p>
    <w:p w14:paraId="60750EA7" w14:textId="77777777" w:rsidR="00007372" w:rsidRDefault="00007372">
      <w:pPr>
        <w:ind w:right="198" w:firstLine="180"/>
        <w:jc w:val="both"/>
        <w:rPr>
          <w:lang w:val="es-ES_tradnl"/>
        </w:rPr>
      </w:pPr>
      <w:r>
        <w:rPr>
          <w:lang w:val="es-ES_tradnl"/>
        </w:rPr>
        <w:t xml:space="preserve">Bosques, y volando por el vasto </w:t>
      </w:r>
    </w:p>
    <w:p w14:paraId="05BFF8E9" w14:textId="77777777" w:rsidR="00007372" w:rsidRDefault="00007372">
      <w:pPr>
        <w:ind w:right="198" w:firstLine="180"/>
        <w:jc w:val="both"/>
        <w:rPr>
          <w:lang w:val="es-ES_tradnl"/>
        </w:rPr>
      </w:pPr>
      <w:r>
        <w:rPr>
          <w:lang w:val="es-ES_tradnl"/>
        </w:rPr>
        <w:t xml:space="preserve">Cielo. Al atardecer reposaba sobre las </w:t>
      </w:r>
    </w:p>
    <w:p w14:paraId="30BCA6C3" w14:textId="77777777" w:rsidR="00007372" w:rsidRDefault="00007372">
      <w:pPr>
        <w:ind w:right="198" w:firstLine="180"/>
        <w:jc w:val="both"/>
        <w:rPr>
          <w:lang w:val="es-ES_tradnl"/>
        </w:rPr>
      </w:pPr>
      <w:r>
        <w:rPr>
          <w:lang w:val="es-ES_tradnl"/>
        </w:rPr>
        <w:t xml:space="preserve">Ramas de los árboles, meditando sobre los </w:t>
      </w:r>
    </w:p>
    <w:p w14:paraId="50564F72" w14:textId="77777777" w:rsidR="00007372" w:rsidRDefault="00007372">
      <w:pPr>
        <w:ind w:right="198" w:firstLine="180"/>
        <w:jc w:val="both"/>
        <w:rPr>
          <w:lang w:val="es-ES_tradnl"/>
        </w:rPr>
      </w:pPr>
      <w:r>
        <w:rPr>
          <w:lang w:val="es-ES_tradnl"/>
        </w:rPr>
        <w:t xml:space="preserve">Templos y palacios de la Ciudad de las </w:t>
      </w:r>
    </w:p>
    <w:p w14:paraId="1A32A2A1" w14:textId="77777777" w:rsidR="00007372" w:rsidRDefault="00007372">
      <w:pPr>
        <w:ind w:right="198" w:firstLine="180"/>
        <w:jc w:val="both"/>
        <w:rPr>
          <w:lang w:val="es-ES_tradnl"/>
        </w:rPr>
      </w:pPr>
      <w:r>
        <w:rPr>
          <w:lang w:val="es-ES_tradnl"/>
        </w:rPr>
        <w:t>Coloridas Nubes, que el Sol edifica</w:t>
      </w:r>
    </w:p>
    <w:p w14:paraId="2395C8A4" w14:textId="77777777" w:rsidR="00007372" w:rsidRDefault="00007372">
      <w:pPr>
        <w:ind w:right="198" w:firstLine="180"/>
        <w:jc w:val="both"/>
        <w:rPr>
          <w:lang w:val="es-ES_tradnl"/>
        </w:rPr>
      </w:pPr>
      <w:r>
        <w:rPr>
          <w:lang w:val="es-ES_tradnl"/>
        </w:rPr>
        <w:t xml:space="preserve">En la mañana y destruye antes del </w:t>
      </w:r>
    </w:p>
    <w:p w14:paraId="443F005D" w14:textId="77777777" w:rsidR="00007372" w:rsidRDefault="00007372">
      <w:pPr>
        <w:ind w:right="198" w:firstLine="180"/>
        <w:jc w:val="both"/>
        <w:rPr>
          <w:lang w:val="es-ES_tradnl"/>
        </w:rPr>
      </w:pPr>
      <w:r>
        <w:rPr>
          <w:lang w:val="es-ES_tradnl"/>
        </w:rPr>
        <w:t>Anochecer.</w:t>
      </w:r>
    </w:p>
    <w:p w14:paraId="3FFDBFE2" w14:textId="77777777" w:rsidR="00007372" w:rsidRDefault="00007372">
      <w:pPr>
        <w:ind w:right="198" w:firstLine="180"/>
        <w:jc w:val="both"/>
        <w:rPr>
          <w:lang w:val="es-ES_tradnl"/>
        </w:rPr>
      </w:pPr>
    </w:p>
    <w:p w14:paraId="04B7219D" w14:textId="77777777" w:rsidR="00007372" w:rsidRDefault="00007372">
      <w:pPr>
        <w:ind w:right="198" w:firstLine="180"/>
        <w:jc w:val="both"/>
        <w:rPr>
          <w:lang w:val="es-ES_tradnl"/>
        </w:rPr>
      </w:pPr>
      <w:r>
        <w:rPr>
          <w:lang w:val="es-ES_tradnl"/>
        </w:rPr>
        <w:t xml:space="preserve">Yo era como un pensamiento, caminando solo </w:t>
      </w:r>
    </w:p>
    <w:p w14:paraId="009135B8" w14:textId="77777777" w:rsidR="00007372" w:rsidRDefault="00007372">
      <w:pPr>
        <w:ind w:right="198" w:firstLine="180"/>
        <w:jc w:val="both"/>
        <w:rPr>
          <w:lang w:val="es-ES_tradnl"/>
        </w:rPr>
      </w:pPr>
      <w:r>
        <w:rPr>
          <w:lang w:val="es-ES_tradnl"/>
        </w:rPr>
        <w:t>Y en paz de Este a Oeste del</w:t>
      </w:r>
    </w:p>
    <w:p w14:paraId="5DC6715D" w14:textId="77777777" w:rsidR="00007372" w:rsidRDefault="00007372">
      <w:pPr>
        <w:ind w:right="198" w:firstLine="180"/>
        <w:jc w:val="both"/>
        <w:rPr>
          <w:lang w:val="es-ES_tradnl"/>
        </w:rPr>
      </w:pPr>
      <w:r>
        <w:rPr>
          <w:lang w:val="es-ES_tradnl"/>
        </w:rPr>
        <w:t>Universo, regocijándome con la</w:t>
      </w:r>
    </w:p>
    <w:p w14:paraId="20F7EC5B" w14:textId="77777777" w:rsidR="00007372" w:rsidRDefault="00007372">
      <w:pPr>
        <w:ind w:right="198" w:firstLine="180"/>
        <w:jc w:val="both"/>
        <w:rPr>
          <w:lang w:val="es-ES_tradnl"/>
        </w:rPr>
      </w:pPr>
      <w:r>
        <w:rPr>
          <w:lang w:val="es-ES_tradnl"/>
        </w:rPr>
        <w:t xml:space="preserve">Belleza y alegría de la Vida, y cuestionando </w:t>
      </w:r>
    </w:p>
    <w:p w14:paraId="62332FC1" w14:textId="77777777" w:rsidR="00007372" w:rsidRDefault="00007372">
      <w:pPr>
        <w:ind w:right="198" w:firstLine="180"/>
        <w:jc w:val="both"/>
        <w:rPr>
          <w:lang w:val="es-ES_tradnl"/>
        </w:rPr>
      </w:pPr>
      <w:r>
        <w:rPr>
          <w:lang w:val="es-ES_tradnl"/>
        </w:rPr>
        <w:t>El magnífico misterio de la</w:t>
      </w:r>
    </w:p>
    <w:p w14:paraId="60BBF101" w14:textId="77777777" w:rsidR="00007372" w:rsidRDefault="00007372">
      <w:pPr>
        <w:ind w:right="198" w:firstLine="180"/>
        <w:jc w:val="both"/>
        <w:rPr>
          <w:lang w:val="es-ES_tradnl"/>
        </w:rPr>
      </w:pPr>
      <w:r>
        <w:rPr>
          <w:lang w:val="es-ES_tradnl"/>
        </w:rPr>
        <w:t>Existencia.</w:t>
      </w:r>
    </w:p>
    <w:p w14:paraId="251990CD" w14:textId="77777777" w:rsidR="00007372" w:rsidRDefault="00007372">
      <w:pPr>
        <w:ind w:right="198" w:firstLine="180"/>
        <w:jc w:val="both"/>
        <w:rPr>
          <w:lang w:val="es-ES_tradnl"/>
        </w:rPr>
      </w:pPr>
    </w:p>
    <w:p w14:paraId="60D4CF5A" w14:textId="77777777" w:rsidR="00007372" w:rsidRDefault="00007372">
      <w:pPr>
        <w:ind w:right="198" w:firstLine="180"/>
        <w:jc w:val="both"/>
        <w:rPr>
          <w:lang w:val="es-ES_tradnl"/>
        </w:rPr>
      </w:pPr>
      <w:r>
        <w:rPr>
          <w:lang w:val="es-ES_tradnl"/>
        </w:rPr>
        <w:t xml:space="preserve">Yo era como un sueño que se deslizaba bajo </w:t>
      </w:r>
    </w:p>
    <w:p w14:paraId="5F23A974" w14:textId="77777777" w:rsidR="00007372" w:rsidRDefault="00007372">
      <w:pPr>
        <w:ind w:right="198" w:firstLine="180"/>
        <w:jc w:val="both"/>
        <w:rPr>
          <w:lang w:val="es-ES_tradnl"/>
        </w:rPr>
      </w:pPr>
      <w:r>
        <w:rPr>
          <w:lang w:val="es-ES_tradnl"/>
        </w:rPr>
        <w:t>Las amistosas alas de la noche,</w:t>
      </w:r>
    </w:p>
    <w:p w14:paraId="7628A758" w14:textId="77777777" w:rsidR="00007372" w:rsidRDefault="00007372">
      <w:pPr>
        <w:ind w:right="198" w:firstLine="180"/>
        <w:jc w:val="both"/>
        <w:rPr>
          <w:lang w:val="es-ES_tradnl"/>
        </w:rPr>
      </w:pPr>
      <w:r>
        <w:rPr>
          <w:lang w:val="es-ES_tradnl"/>
        </w:rPr>
        <w:t>Penetrando por las ventanas cerradas</w:t>
      </w:r>
    </w:p>
    <w:p w14:paraId="10A8E3DE" w14:textId="77777777" w:rsidR="00007372" w:rsidRDefault="00007372">
      <w:pPr>
        <w:ind w:right="198" w:firstLine="180"/>
        <w:jc w:val="both"/>
        <w:rPr>
          <w:lang w:val="es-ES_tradnl"/>
        </w:rPr>
      </w:pPr>
      <w:r>
        <w:rPr>
          <w:lang w:val="es-ES_tradnl"/>
        </w:rPr>
        <w:t xml:space="preserve">En los aposentos de las doncellas, retozando </w:t>
      </w:r>
    </w:p>
    <w:p w14:paraId="3A3A69BB" w14:textId="77777777" w:rsidR="00007372" w:rsidRDefault="00007372">
      <w:pPr>
        <w:ind w:right="198" w:firstLine="180"/>
        <w:jc w:val="both"/>
        <w:rPr>
          <w:lang w:val="es-ES_tradnl"/>
        </w:rPr>
      </w:pPr>
      <w:r>
        <w:rPr>
          <w:lang w:val="es-ES_tradnl"/>
        </w:rPr>
        <w:t xml:space="preserve">Y despertando sus esperanzas... Luego me </w:t>
      </w:r>
    </w:p>
    <w:p w14:paraId="6DF6F99B" w14:textId="77777777" w:rsidR="00007372" w:rsidRDefault="00007372">
      <w:pPr>
        <w:ind w:right="198" w:firstLine="180"/>
        <w:jc w:val="both"/>
        <w:rPr>
          <w:lang w:val="es-ES_tradnl"/>
        </w:rPr>
      </w:pPr>
      <w:r>
        <w:rPr>
          <w:lang w:val="es-ES_tradnl"/>
        </w:rPr>
        <w:t xml:space="preserve">Sentaba junto a los jóvenes y alborotaba sus </w:t>
      </w:r>
    </w:p>
    <w:p w14:paraId="36D2A4DF" w14:textId="77777777" w:rsidR="00007372" w:rsidRDefault="00007372">
      <w:pPr>
        <w:ind w:right="198" w:firstLine="180"/>
        <w:jc w:val="both"/>
        <w:rPr>
          <w:lang w:val="es-ES_tradnl"/>
        </w:rPr>
      </w:pPr>
      <w:r>
        <w:rPr>
          <w:lang w:val="es-ES_tradnl"/>
        </w:rPr>
        <w:t>Deseos... Luego exploraba los cuartos</w:t>
      </w:r>
    </w:p>
    <w:p w14:paraId="4A0BD8B3" w14:textId="77777777" w:rsidR="00007372" w:rsidRDefault="00007372">
      <w:pPr>
        <w:ind w:right="198" w:firstLine="180"/>
        <w:jc w:val="both"/>
        <w:rPr>
          <w:lang w:val="es-ES_tradnl"/>
        </w:rPr>
      </w:pPr>
      <w:r>
        <w:rPr>
          <w:lang w:val="es-ES_tradnl"/>
        </w:rPr>
        <w:t xml:space="preserve">De los mayores y me adentraba en sus pensamientos </w:t>
      </w:r>
    </w:p>
    <w:p w14:paraId="43853520" w14:textId="77777777" w:rsidR="00007372" w:rsidRDefault="00007372">
      <w:pPr>
        <w:ind w:right="198" w:firstLine="180"/>
        <w:jc w:val="both"/>
        <w:rPr>
          <w:lang w:val="es-ES_tradnl"/>
        </w:rPr>
      </w:pPr>
      <w:r>
        <w:rPr>
          <w:lang w:val="es-ES_tradnl"/>
        </w:rPr>
        <w:t>De plácido contentamiento.</w:t>
      </w:r>
    </w:p>
    <w:p w14:paraId="6853EE41" w14:textId="77777777" w:rsidR="00007372" w:rsidRDefault="00007372">
      <w:pPr>
        <w:ind w:right="198" w:firstLine="180"/>
        <w:jc w:val="both"/>
        <w:rPr>
          <w:lang w:val="es-ES_tradnl"/>
        </w:rPr>
      </w:pPr>
    </w:p>
    <w:p w14:paraId="76E82773" w14:textId="77777777" w:rsidR="00007372" w:rsidRDefault="00007372">
      <w:pPr>
        <w:ind w:right="198" w:firstLine="180"/>
        <w:jc w:val="both"/>
        <w:rPr>
          <w:lang w:val="es-ES_tradnl"/>
        </w:rPr>
      </w:pPr>
      <w:r>
        <w:rPr>
          <w:lang w:val="es-ES_tradnl"/>
        </w:rPr>
        <w:t xml:space="preserve">Entonces tú cautivaste mi fantasía, y desde </w:t>
      </w:r>
    </w:p>
    <w:p w14:paraId="433E5FF0" w14:textId="77777777" w:rsidR="00007372" w:rsidRDefault="00007372">
      <w:pPr>
        <w:ind w:right="198" w:firstLine="180"/>
        <w:jc w:val="both"/>
        <w:rPr>
          <w:lang w:val="es-ES_tradnl"/>
        </w:rPr>
      </w:pPr>
      <w:r>
        <w:rPr>
          <w:lang w:val="es-ES_tradnl"/>
        </w:rPr>
        <w:t xml:space="preserve">Ese hipnótico momento me sentí como un </w:t>
      </w:r>
    </w:p>
    <w:p w14:paraId="4AF34916" w14:textId="77777777" w:rsidR="00007372" w:rsidRDefault="00007372">
      <w:pPr>
        <w:ind w:right="198" w:firstLine="180"/>
        <w:jc w:val="both"/>
        <w:rPr>
          <w:lang w:val="es-ES_tradnl"/>
        </w:rPr>
      </w:pPr>
      <w:r>
        <w:rPr>
          <w:lang w:val="es-ES_tradnl"/>
        </w:rPr>
        <w:lastRenderedPageBreak/>
        <w:t xml:space="preserve">Prisionero arrastrando sus cadenas e </w:t>
      </w:r>
    </w:p>
    <w:p w14:paraId="7247B518" w14:textId="77777777" w:rsidR="00007372" w:rsidRDefault="00007372">
      <w:pPr>
        <w:ind w:right="198" w:firstLine="180"/>
        <w:jc w:val="both"/>
        <w:rPr>
          <w:lang w:val="es-ES_tradnl"/>
        </w:rPr>
      </w:pPr>
      <w:r>
        <w:rPr>
          <w:lang w:val="es-ES_tradnl"/>
        </w:rPr>
        <w:t xml:space="preserve">Impelido hacia un hogar desconocido... </w:t>
      </w:r>
    </w:p>
    <w:p w14:paraId="43FB4D55" w14:textId="77777777" w:rsidR="00007372" w:rsidRDefault="00007372">
      <w:pPr>
        <w:ind w:right="198" w:firstLine="180"/>
        <w:jc w:val="both"/>
        <w:rPr>
          <w:lang w:val="es-ES_tradnl"/>
        </w:rPr>
      </w:pPr>
      <w:r>
        <w:rPr>
          <w:lang w:val="es-ES_tradnl"/>
        </w:rPr>
        <w:t xml:space="preserve">Tu dulce vino, que ha robado mi voluntad, </w:t>
      </w:r>
    </w:p>
    <w:p w14:paraId="1AD29A36" w14:textId="77777777" w:rsidR="00007372" w:rsidRDefault="00007372">
      <w:pPr>
        <w:ind w:right="198" w:firstLine="180"/>
        <w:jc w:val="both"/>
        <w:rPr>
          <w:lang w:val="es-ES_tradnl"/>
        </w:rPr>
      </w:pPr>
      <w:r>
        <w:rPr>
          <w:lang w:val="es-ES_tradnl"/>
        </w:rPr>
        <w:t>Me ha intoxicado. y ahora descubro</w:t>
      </w:r>
    </w:p>
    <w:p w14:paraId="1C72C56A" w14:textId="77777777" w:rsidR="00007372" w:rsidRDefault="00007372">
      <w:pPr>
        <w:ind w:right="198" w:firstLine="180"/>
        <w:jc w:val="both"/>
        <w:rPr>
          <w:lang w:val="es-ES_tradnl"/>
        </w:rPr>
      </w:pPr>
      <w:r>
        <w:rPr>
          <w:lang w:val="es-ES_tradnl"/>
        </w:rPr>
        <w:t>Que mis labios besan la mano</w:t>
      </w:r>
    </w:p>
    <w:p w14:paraId="7A0C2508" w14:textId="77777777" w:rsidR="00007372" w:rsidRDefault="00007372">
      <w:pPr>
        <w:ind w:right="198" w:firstLine="180"/>
        <w:jc w:val="both"/>
        <w:rPr>
          <w:lang w:val="es-ES_tradnl"/>
        </w:rPr>
      </w:pPr>
      <w:r>
        <w:rPr>
          <w:lang w:val="es-ES_tradnl"/>
        </w:rPr>
        <w:t xml:space="preserve">Que con rigor me golpea. ¿Acaso no puedes </w:t>
      </w:r>
    </w:p>
    <w:p w14:paraId="3EF5A695" w14:textId="77777777" w:rsidR="00007372" w:rsidRDefault="00007372">
      <w:pPr>
        <w:ind w:right="198" w:firstLine="180"/>
        <w:jc w:val="both"/>
        <w:rPr>
          <w:lang w:val="es-ES_tradnl"/>
        </w:rPr>
      </w:pPr>
      <w:r>
        <w:rPr>
          <w:lang w:val="es-ES_tradnl"/>
        </w:rPr>
        <w:t>Ver con los ojos de tu alma la</w:t>
      </w:r>
    </w:p>
    <w:p w14:paraId="71047393" w14:textId="77777777" w:rsidR="00007372" w:rsidRDefault="00007372">
      <w:pPr>
        <w:ind w:right="198" w:firstLine="180"/>
        <w:jc w:val="both"/>
        <w:rPr>
          <w:lang w:val="es-ES_tradnl"/>
        </w:rPr>
      </w:pPr>
      <w:r>
        <w:rPr>
          <w:lang w:val="es-ES_tradnl"/>
        </w:rPr>
        <w:t xml:space="preserve">Opresión de mi corazón? Detente un </w:t>
      </w:r>
    </w:p>
    <w:p w14:paraId="52D2B940" w14:textId="77777777" w:rsidR="00007372" w:rsidRDefault="00007372">
      <w:pPr>
        <w:ind w:right="198" w:firstLine="180"/>
        <w:jc w:val="both"/>
        <w:rPr>
          <w:lang w:val="es-ES_tradnl"/>
        </w:rPr>
      </w:pPr>
      <w:r>
        <w:rPr>
          <w:lang w:val="es-ES_tradnl"/>
        </w:rPr>
        <w:t xml:space="preserve">Momento: estoy recobrando mis fuerzas </w:t>
      </w:r>
    </w:p>
    <w:p w14:paraId="7919A6FC" w14:textId="77777777" w:rsidR="00007372" w:rsidRDefault="00007372">
      <w:pPr>
        <w:ind w:right="198" w:firstLine="180"/>
        <w:jc w:val="both"/>
        <w:rPr>
          <w:lang w:val="es-ES_tradnl"/>
        </w:rPr>
      </w:pPr>
      <w:r>
        <w:rPr>
          <w:lang w:val="es-ES_tradnl"/>
        </w:rPr>
        <w:t xml:space="preserve">Y liberando mis cansados pies de las </w:t>
      </w:r>
    </w:p>
    <w:p w14:paraId="68281079" w14:textId="77777777" w:rsidR="00007372" w:rsidRDefault="00007372">
      <w:pPr>
        <w:ind w:right="198" w:firstLine="180"/>
        <w:jc w:val="both"/>
        <w:rPr>
          <w:lang w:val="es-ES_tradnl"/>
        </w:rPr>
      </w:pPr>
      <w:r>
        <w:rPr>
          <w:lang w:val="es-ES_tradnl"/>
        </w:rPr>
        <w:t>Pesadas cadenas. He destruido la</w:t>
      </w:r>
    </w:p>
    <w:p w14:paraId="640CE6C5" w14:textId="77777777" w:rsidR="00007372" w:rsidRDefault="00007372">
      <w:pPr>
        <w:ind w:right="198" w:firstLine="180"/>
        <w:jc w:val="both"/>
        <w:rPr>
          <w:lang w:val="es-ES_tradnl"/>
        </w:rPr>
      </w:pPr>
      <w:r>
        <w:rPr>
          <w:lang w:val="es-ES_tradnl"/>
        </w:rPr>
        <w:t>Copa de la que bebí tu</w:t>
      </w:r>
    </w:p>
    <w:p w14:paraId="5DFDF439" w14:textId="77777777" w:rsidR="00007372" w:rsidRDefault="00007372">
      <w:pPr>
        <w:ind w:right="198" w:firstLine="180"/>
        <w:jc w:val="both"/>
        <w:rPr>
          <w:lang w:val="es-ES_tradnl"/>
        </w:rPr>
      </w:pPr>
      <w:r>
        <w:rPr>
          <w:lang w:val="es-ES_tradnl"/>
        </w:rPr>
        <w:t xml:space="preserve">Gustosa ponzoña... Pero ahora estoy </w:t>
      </w:r>
    </w:p>
    <w:p w14:paraId="728F14AF" w14:textId="77777777" w:rsidR="00007372" w:rsidRDefault="00007372">
      <w:pPr>
        <w:ind w:right="198" w:firstLine="180"/>
        <w:jc w:val="both"/>
        <w:rPr>
          <w:lang w:val="es-ES_tradnl"/>
        </w:rPr>
      </w:pPr>
      <w:r>
        <w:rPr>
          <w:lang w:val="es-ES_tradnl"/>
        </w:rPr>
        <w:t>En tierra extraña, y perplejo:</w:t>
      </w:r>
    </w:p>
    <w:p w14:paraId="76195F94" w14:textId="77777777" w:rsidR="00007372" w:rsidRDefault="00007372">
      <w:pPr>
        <w:ind w:right="198" w:firstLine="180"/>
        <w:jc w:val="both"/>
        <w:rPr>
          <w:lang w:val="es-ES_tradnl"/>
        </w:rPr>
      </w:pPr>
    </w:p>
    <w:p w14:paraId="4674A115" w14:textId="77777777" w:rsidR="00007372" w:rsidRDefault="00007372">
      <w:pPr>
        <w:ind w:right="198" w:firstLine="180"/>
        <w:jc w:val="both"/>
        <w:rPr>
          <w:lang w:val="es-ES_tradnl"/>
        </w:rPr>
      </w:pPr>
      <w:r>
        <w:rPr>
          <w:lang w:val="es-ES_tradnl"/>
        </w:rPr>
        <w:t>¿Qué camino he de seguir?</w:t>
      </w:r>
    </w:p>
    <w:p w14:paraId="03548743" w14:textId="77777777" w:rsidR="00007372" w:rsidRDefault="00007372">
      <w:pPr>
        <w:ind w:right="198" w:firstLine="180"/>
        <w:jc w:val="both"/>
        <w:rPr>
          <w:lang w:val="es-ES_tradnl"/>
        </w:rPr>
      </w:pPr>
      <w:r>
        <w:rPr>
          <w:lang w:val="es-ES_tradnl"/>
        </w:rPr>
        <w:t xml:space="preserve">He recuperado mi libertad, ¿Me aceptarás </w:t>
      </w:r>
    </w:p>
    <w:p w14:paraId="5CD5C6A4" w14:textId="77777777" w:rsidR="00007372" w:rsidRDefault="00007372">
      <w:pPr>
        <w:ind w:right="198" w:firstLine="180"/>
        <w:jc w:val="both"/>
        <w:rPr>
          <w:lang w:val="es-ES_tradnl"/>
        </w:rPr>
      </w:pPr>
      <w:r>
        <w:rPr>
          <w:lang w:val="es-ES_tradnl"/>
        </w:rPr>
        <w:t xml:space="preserve">Ahora como dispuesto acompañante, </w:t>
      </w:r>
    </w:p>
    <w:p w14:paraId="10326F5B" w14:textId="77777777" w:rsidR="00007372" w:rsidRDefault="00007372">
      <w:pPr>
        <w:ind w:right="198" w:firstLine="180"/>
        <w:jc w:val="both"/>
        <w:rPr>
          <w:lang w:val="es-ES_tradnl"/>
        </w:rPr>
      </w:pPr>
      <w:r>
        <w:rPr>
          <w:lang w:val="es-ES_tradnl"/>
        </w:rPr>
        <w:t>Que mira el Sol con vidriosos</w:t>
      </w:r>
    </w:p>
    <w:p w14:paraId="79E69E24" w14:textId="77777777" w:rsidR="00007372" w:rsidRDefault="00007372">
      <w:pPr>
        <w:ind w:right="198" w:firstLine="180"/>
        <w:jc w:val="both"/>
        <w:rPr>
          <w:lang w:val="es-ES_tradnl"/>
        </w:rPr>
      </w:pPr>
      <w:r>
        <w:rPr>
          <w:lang w:val="es-ES_tradnl"/>
        </w:rPr>
        <w:t xml:space="preserve">Ojos, y empuña el fuego </w:t>
      </w:r>
    </w:p>
    <w:p w14:paraId="1F4DD21A" w14:textId="77777777" w:rsidR="00007372" w:rsidRDefault="00007372">
      <w:pPr>
        <w:ind w:right="198" w:firstLine="180"/>
        <w:jc w:val="both"/>
        <w:rPr>
          <w:lang w:val="es-ES_tradnl"/>
        </w:rPr>
      </w:pPr>
      <w:r>
        <w:rPr>
          <w:lang w:val="es-ES_tradnl"/>
        </w:rPr>
        <w:t>Con firmes dedos?</w:t>
      </w:r>
    </w:p>
    <w:p w14:paraId="0781EF37" w14:textId="77777777" w:rsidR="00007372" w:rsidRDefault="00007372">
      <w:pPr>
        <w:ind w:right="198" w:firstLine="180"/>
        <w:jc w:val="both"/>
        <w:rPr>
          <w:lang w:val="es-ES_tradnl"/>
        </w:rPr>
      </w:pPr>
    </w:p>
    <w:p w14:paraId="1EC2B433" w14:textId="77777777" w:rsidR="00007372" w:rsidRDefault="00007372">
      <w:pPr>
        <w:ind w:right="198" w:firstLine="180"/>
        <w:jc w:val="both"/>
        <w:rPr>
          <w:lang w:val="es-ES_tradnl"/>
        </w:rPr>
      </w:pPr>
      <w:r>
        <w:rPr>
          <w:lang w:val="es-ES_tradnl"/>
        </w:rPr>
        <w:t xml:space="preserve">He desplegado mis alas y estoy </w:t>
      </w:r>
    </w:p>
    <w:p w14:paraId="2E87CA3E" w14:textId="77777777" w:rsidR="00007372" w:rsidRDefault="00007372">
      <w:pPr>
        <w:ind w:right="198" w:firstLine="180"/>
        <w:jc w:val="both"/>
        <w:rPr>
          <w:lang w:val="es-ES_tradnl"/>
        </w:rPr>
      </w:pPr>
      <w:r>
        <w:rPr>
          <w:lang w:val="es-ES_tradnl"/>
        </w:rPr>
        <w:t xml:space="preserve">Pronto a descender, ¿Acompañarás a </w:t>
      </w:r>
    </w:p>
    <w:p w14:paraId="2A666B77" w14:textId="77777777" w:rsidR="00007372" w:rsidRDefault="00007372">
      <w:pPr>
        <w:ind w:right="198" w:firstLine="180"/>
        <w:jc w:val="both"/>
        <w:rPr>
          <w:lang w:val="es-ES_tradnl"/>
        </w:rPr>
      </w:pPr>
      <w:r>
        <w:rPr>
          <w:lang w:val="es-ES_tradnl"/>
        </w:rPr>
        <w:t>Un joven que pasa sus días vagando</w:t>
      </w:r>
    </w:p>
    <w:p w14:paraId="36357DE3" w14:textId="77777777" w:rsidR="00007372" w:rsidRDefault="00007372">
      <w:pPr>
        <w:ind w:right="198" w:firstLine="180"/>
        <w:jc w:val="both"/>
        <w:rPr>
          <w:lang w:val="es-ES_tradnl"/>
        </w:rPr>
      </w:pPr>
      <w:r>
        <w:rPr>
          <w:lang w:val="es-ES_tradnl"/>
        </w:rPr>
        <w:t>En las montañas como el águila solitaria y</w:t>
      </w:r>
    </w:p>
    <w:p w14:paraId="3D2B3625" w14:textId="77777777" w:rsidR="00007372" w:rsidRDefault="00007372">
      <w:pPr>
        <w:ind w:right="198" w:firstLine="180"/>
        <w:jc w:val="both"/>
        <w:rPr>
          <w:lang w:val="es-ES_tradnl"/>
        </w:rPr>
      </w:pPr>
      <w:r>
        <w:rPr>
          <w:lang w:val="es-ES_tradnl"/>
        </w:rPr>
        <w:t xml:space="preserve">Malgasta sus noches deambulando en los </w:t>
      </w:r>
    </w:p>
    <w:p w14:paraId="3DC90AA0" w14:textId="77777777" w:rsidR="00007372" w:rsidRDefault="00007372">
      <w:pPr>
        <w:ind w:right="198" w:firstLine="180"/>
        <w:jc w:val="both"/>
        <w:rPr>
          <w:lang w:val="es-ES_tradnl"/>
        </w:rPr>
      </w:pPr>
      <w:r>
        <w:rPr>
          <w:lang w:val="es-ES_tradnl"/>
        </w:rPr>
        <w:t>Desiertos como el león inquieto?</w:t>
      </w:r>
    </w:p>
    <w:p w14:paraId="64A96627" w14:textId="77777777" w:rsidR="00007372" w:rsidRDefault="00007372">
      <w:pPr>
        <w:ind w:right="198" w:firstLine="180"/>
        <w:jc w:val="both"/>
        <w:rPr>
          <w:lang w:val="es-ES_tradnl"/>
        </w:rPr>
      </w:pPr>
    </w:p>
    <w:p w14:paraId="51C0D1B0" w14:textId="77777777" w:rsidR="00007372" w:rsidRDefault="00007372">
      <w:pPr>
        <w:ind w:right="198" w:firstLine="180"/>
        <w:jc w:val="both"/>
        <w:rPr>
          <w:lang w:val="es-ES_tradnl"/>
        </w:rPr>
      </w:pPr>
      <w:r>
        <w:rPr>
          <w:lang w:val="es-ES_tradnl"/>
        </w:rPr>
        <w:t>¿Te contentarás con el</w:t>
      </w:r>
    </w:p>
    <w:p w14:paraId="6D393FE0" w14:textId="77777777" w:rsidR="00007372" w:rsidRDefault="00007372">
      <w:pPr>
        <w:ind w:right="198" w:firstLine="180"/>
        <w:jc w:val="both"/>
        <w:rPr>
          <w:lang w:val="es-ES_tradnl"/>
        </w:rPr>
      </w:pPr>
      <w:r>
        <w:rPr>
          <w:lang w:val="es-ES_tradnl"/>
        </w:rPr>
        <w:t xml:space="preserve">Afecto de uno que considera al amor </w:t>
      </w:r>
    </w:p>
    <w:p w14:paraId="485466A4" w14:textId="77777777" w:rsidR="00007372" w:rsidRDefault="00007372">
      <w:pPr>
        <w:ind w:right="198" w:firstLine="180"/>
        <w:jc w:val="both"/>
        <w:rPr>
          <w:lang w:val="es-ES_tradnl"/>
        </w:rPr>
      </w:pPr>
      <w:r>
        <w:rPr>
          <w:lang w:val="es-ES_tradnl"/>
        </w:rPr>
        <w:t xml:space="preserve">Sólo como un anfitrión y se niega </w:t>
      </w:r>
    </w:p>
    <w:p w14:paraId="68F27B91" w14:textId="77777777" w:rsidR="00007372" w:rsidRDefault="00007372">
      <w:pPr>
        <w:ind w:right="198" w:firstLine="180"/>
        <w:jc w:val="both"/>
        <w:rPr>
          <w:lang w:val="es-ES_tradnl"/>
        </w:rPr>
      </w:pPr>
      <w:r>
        <w:rPr>
          <w:lang w:val="es-ES_tradnl"/>
        </w:rPr>
        <w:t>A aceptarlo como amo?</w:t>
      </w:r>
    </w:p>
    <w:p w14:paraId="397B4949" w14:textId="77777777" w:rsidR="00007372" w:rsidRDefault="00007372">
      <w:pPr>
        <w:ind w:right="198" w:firstLine="180"/>
        <w:jc w:val="both"/>
        <w:rPr>
          <w:lang w:val="es-ES_tradnl"/>
        </w:rPr>
      </w:pPr>
    </w:p>
    <w:p w14:paraId="49B746AB" w14:textId="77777777" w:rsidR="00007372" w:rsidRDefault="00007372">
      <w:pPr>
        <w:ind w:right="198" w:firstLine="180"/>
        <w:jc w:val="both"/>
        <w:rPr>
          <w:lang w:val="es-ES_tradnl"/>
        </w:rPr>
      </w:pPr>
      <w:r>
        <w:rPr>
          <w:lang w:val="es-ES_tradnl"/>
        </w:rPr>
        <w:t xml:space="preserve">¿Aceptarás a un corazón que ama </w:t>
      </w:r>
    </w:p>
    <w:p w14:paraId="171EDD19" w14:textId="77777777" w:rsidR="00007372" w:rsidRDefault="00007372">
      <w:pPr>
        <w:ind w:right="198" w:firstLine="180"/>
        <w:jc w:val="both"/>
        <w:rPr>
          <w:lang w:val="es-ES_tradnl"/>
        </w:rPr>
      </w:pPr>
      <w:r>
        <w:rPr>
          <w:lang w:val="es-ES_tradnl"/>
        </w:rPr>
        <w:t xml:space="preserve">Pero jamás se rinde? ¿Y que arde, pero </w:t>
      </w:r>
    </w:p>
    <w:p w14:paraId="1614CCCB" w14:textId="77777777" w:rsidR="00007372" w:rsidRDefault="00007372">
      <w:pPr>
        <w:ind w:right="198" w:firstLine="180"/>
        <w:jc w:val="both"/>
        <w:rPr>
          <w:lang w:val="es-ES_tradnl"/>
        </w:rPr>
      </w:pPr>
      <w:r>
        <w:rPr>
          <w:lang w:val="es-ES_tradnl"/>
        </w:rPr>
        <w:t xml:space="preserve">Jamás se funde? ¿Estarás cómoda </w:t>
      </w:r>
    </w:p>
    <w:p w14:paraId="370150E1" w14:textId="77777777" w:rsidR="00007372" w:rsidRDefault="00007372">
      <w:pPr>
        <w:ind w:right="198" w:firstLine="180"/>
        <w:jc w:val="both"/>
        <w:rPr>
          <w:lang w:val="es-ES_tradnl"/>
        </w:rPr>
      </w:pPr>
      <w:r>
        <w:rPr>
          <w:lang w:val="es-ES_tradnl"/>
        </w:rPr>
        <w:t xml:space="preserve">Con un alma que se estremece ante la </w:t>
      </w:r>
    </w:p>
    <w:p w14:paraId="48888601" w14:textId="77777777" w:rsidR="00007372" w:rsidRDefault="00007372">
      <w:pPr>
        <w:ind w:right="198" w:firstLine="180"/>
        <w:jc w:val="both"/>
        <w:rPr>
          <w:lang w:val="es-ES_tradnl"/>
        </w:rPr>
      </w:pPr>
      <w:r>
        <w:rPr>
          <w:lang w:val="es-ES_tradnl"/>
        </w:rPr>
        <w:t xml:space="preserve">Tempestad, pero jamás se somete a ella? </w:t>
      </w:r>
    </w:p>
    <w:p w14:paraId="3889AC08" w14:textId="77777777" w:rsidR="00007372" w:rsidRDefault="00007372">
      <w:pPr>
        <w:ind w:right="198" w:firstLine="180"/>
        <w:jc w:val="both"/>
        <w:rPr>
          <w:lang w:val="es-ES_tradnl"/>
        </w:rPr>
      </w:pPr>
      <w:r>
        <w:rPr>
          <w:lang w:val="es-ES_tradnl"/>
        </w:rPr>
        <w:t xml:space="preserve">¿Aceptarás como compañero a uno </w:t>
      </w:r>
    </w:p>
    <w:p w14:paraId="14997651" w14:textId="77777777" w:rsidR="00007372" w:rsidRDefault="00007372">
      <w:pPr>
        <w:ind w:right="198" w:firstLine="180"/>
        <w:jc w:val="both"/>
        <w:rPr>
          <w:lang w:val="es-ES_tradnl"/>
        </w:rPr>
      </w:pPr>
      <w:r>
        <w:rPr>
          <w:lang w:val="es-ES_tradnl"/>
        </w:rPr>
        <w:t>Que ni esclaviza ni es un</w:t>
      </w:r>
    </w:p>
    <w:p w14:paraId="5E5CB8DF" w14:textId="77777777" w:rsidR="00007372" w:rsidRDefault="00007372">
      <w:pPr>
        <w:ind w:right="198" w:firstLine="180"/>
        <w:jc w:val="both"/>
        <w:rPr>
          <w:lang w:val="es-ES_tradnl"/>
        </w:rPr>
      </w:pPr>
      <w:r>
        <w:rPr>
          <w:lang w:val="es-ES_tradnl"/>
        </w:rPr>
        <w:t>Esclavo? ¿Serás mi dueña, pero sin</w:t>
      </w:r>
    </w:p>
    <w:p w14:paraId="262D2CBD" w14:textId="77777777" w:rsidR="00007372" w:rsidRDefault="00007372">
      <w:pPr>
        <w:ind w:right="198" w:firstLine="180"/>
        <w:jc w:val="both"/>
        <w:rPr>
          <w:lang w:val="es-ES_tradnl"/>
        </w:rPr>
      </w:pPr>
      <w:r>
        <w:rPr>
          <w:lang w:val="es-ES_tradnl"/>
        </w:rPr>
        <w:t xml:space="preserve">Poseerme, tomando mi cuerpo pero no mi corazón? </w:t>
      </w:r>
    </w:p>
    <w:p w14:paraId="2E1A0D74" w14:textId="77777777" w:rsidR="00007372" w:rsidRDefault="00007372">
      <w:pPr>
        <w:ind w:right="198" w:firstLine="180"/>
        <w:jc w:val="both"/>
        <w:rPr>
          <w:lang w:val="es-ES_tradnl"/>
        </w:rPr>
      </w:pPr>
      <w:r>
        <w:rPr>
          <w:lang w:val="es-ES_tradnl"/>
        </w:rPr>
        <w:t>Entonces aquí está mi mano... estréchala</w:t>
      </w:r>
    </w:p>
    <w:p w14:paraId="3882D6DC" w14:textId="77777777" w:rsidR="00007372" w:rsidRDefault="00007372">
      <w:pPr>
        <w:ind w:right="198" w:firstLine="180"/>
        <w:jc w:val="both"/>
        <w:rPr>
          <w:lang w:val="es-ES_tradnl"/>
        </w:rPr>
      </w:pPr>
      <w:r>
        <w:rPr>
          <w:lang w:val="es-ES_tradnl"/>
        </w:rPr>
        <w:t xml:space="preserve">Con tu bella mano; y aquí está mi </w:t>
      </w:r>
    </w:p>
    <w:p w14:paraId="0E7986D9" w14:textId="77777777" w:rsidR="00007372" w:rsidRDefault="00007372">
      <w:pPr>
        <w:ind w:right="198" w:firstLine="180"/>
        <w:jc w:val="both"/>
        <w:rPr>
          <w:lang w:val="es-ES_tradnl"/>
        </w:rPr>
      </w:pPr>
      <w:r>
        <w:rPr>
          <w:lang w:val="es-ES_tradnl"/>
        </w:rPr>
        <w:t xml:space="preserve">Cuerpo... abrázalo con tus amantes </w:t>
      </w:r>
    </w:p>
    <w:p w14:paraId="6736ECE6" w14:textId="77777777" w:rsidR="00007372" w:rsidRDefault="00007372">
      <w:pPr>
        <w:ind w:right="198" w:firstLine="180"/>
        <w:jc w:val="both"/>
        <w:rPr>
          <w:lang w:val="es-ES_tradnl"/>
        </w:rPr>
      </w:pPr>
      <w:r>
        <w:rPr>
          <w:lang w:val="es-ES_tradnl"/>
        </w:rPr>
        <w:t xml:space="preserve">Brazos; y aquí están mis labios... prodígales </w:t>
      </w:r>
    </w:p>
    <w:p w14:paraId="412B2AFE" w14:textId="77777777" w:rsidR="00007372" w:rsidRDefault="00007372">
      <w:pPr>
        <w:ind w:right="198" w:firstLine="180"/>
        <w:jc w:val="both"/>
        <w:rPr>
          <w:lang w:val="es-ES_tradnl"/>
        </w:rPr>
      </w:pPr>
      <w:r>
        <w:rPr>
          <w:lang w:val="es-ES_tradnl"/>
        </w:rPr>
        <w:t xml:space="preserve">un beso profundo y embriagador. </w:t>
      </w:r>
    </w:p>
    <w:p w14:paraId="301D1A48" w14:textId="77777777" w:rsidR="00007372" w:rsidRDefault="00007372">
      <w:pPr>
        <w:ind w:right="198" w:firstLine="180"/>
        <w:jc w:val="both"/>
        <w:rPr>
          <w:lang w:val="es-ES_tradnl"/>
        </w:rPr>
      </w:pPr>
    </w:p>
    <w:p w14:paraId="678604FC" w14:textId="77777777" w:rsidR="00007372" w:rsidRDefault="00007372">
      <w:pPr>
        <w:ind w:right="198" w:firstLine="180"/>
        <w:jc w:val="center"/>
        <w:rPr>
          <w:b/>
          <w:lang w:val="es-ES_tradnl"/>
        </w:rPr>
      </w:pPr>
      <w:r>
        <w:rPr>
          <w:b/>
          <w:lang w:val="es-ES_tradnl"/>
        </w:rPr>
        <w:t>MUERTOS ESTABAN LOS MÍOS</w:t>
      </w:r>
    </w:p>
    <w:p w14:paraId="1B7A26AB" w14:textId="77777777" w:rsidR="00007372" w:rsidRDefault="00007372">
      <w:pPr>
        <w:ind w:right="198" w:firstLine="180"/>
        <w:jc w:val="center"/>
        <w:rPr>
          <w:lang w:val="es-ES_tradnl"/>
        </w:rPr>
      </w:pPr>
      <w:r>
        <w:rPr>
          <w:b/>
          <w:lang w:val="es-ES_tradnl"/>
        </w:rPr>
        <w:t>(Escrito en el exilio, durante el hambre en Siria)</w:t>
      </w:r>
    </w:p>
    <w:p w14:paraId="382A2FE9" w14:textId="77777777" w:rsidR="00007372" w:rsidRDefault="00007372">
      <w:pPr>
        <w:ind w:right="198" w:firstLine="180"/>
        <w:jc w:val="both"/>
        <w:rPr>
          <w:lang w:val="es-ES_tradnl"/>
        </w:rPr>
      </w:pPr>
    </w:p>
    <w:p w14:paraId="457CC38D" w14:textId="77777777" w:rsidR="00007372" w:rsidRDefault="00007372">
      <w:pPr>
        <w:ind w:right="198" w:firstLine="180"/>
        <w:jc w:val="center"/>
        <w:rPr>
          <w:lang w:val="es-ES_tradnl"/>
        </w:rPr>
      </w:pPr>
      <w:r>
        <w:rPr>
          <w:lang w:val="es-ES_tradnl"/>
        </w:rPr>
        <w:t>"PRIMERA GUERRA MUNDIAL"</w:t>
      </w:r>
    </w:p>
    <w:p w14:paraId="5E66E41E" w14:textId="77777777" w:rsidR="00007372" w:rsidRDefault="00007372">
      <w:pPr>
        <w:ind w:right="198" w:firstLine="180"/>
        <w:jc w:val="center"/>
        <w:rPr>
          <w:lang w:val="es-ES_tradnl"/>
        </w:rPr>
      </w:pPr>
    </w:p>
    <w:p w14:paraId="2C4A4251" w14:textId="77777777" w:rsidR="00007372" w:rsidRDefault="00007372">
      <w:pPr>
        <w:ind w:right="198" w:firstLine="180"/>
        <w:jc w:val="both"/>
        <w:rPr>
          <w:lang w:val="es-ES_tradnl"/>
        </w:rPr>
      </w:pPr>
      <w:r>
        <w:rPr>
          <w:lang w:val="es-ES_tradnl"/>
        </w:rPr>
        <w:t xml:space="preserve">Los míos se han ido, pero yo aún existo </w:t>
      </w:r>
    </w:p>
    <w:p w14:paraId="37DEFB16" w14:textId="77777777" w:rsidR="00007372" w:rsidRDefault="00007372">
      <w:pPr>
        <w:ind w:right="198" w:firstLine="180"/>
        <w:jc w:val="both"/>
        <w:rPr>
          <w:lang w:val="es-ES_tradnl"/>
        </w:rPr>
      </w:pPr>
      <w:r>
        <w:rPr>
          <w:lang w:val="es-ES_tradnl"/>
        </w:rPr>
        <w:t>Llorándolos en soledad...</w:t>
      </w:r>
    </w:p>
    <w:p w14:paraId="005356C9" w14:textId="77777777" w:rsidR="00007372" w:rsidRDefault="00007372">
      <w:pPr>
        <w:ind w:right="198" w:firstLine="180"/>
        <w:jc w:val="both"/>
        <w:rPr>
          <w:lang w:val="es-ES_tradnl"/>
        </w:rPr>
      </w:pPr>
      <w:r>
        <w:rPr>
          <w:lang w:val="es-ES_tradnl"/>
        </w:rPr>
        <w:lastRenderedPageBreak/>
        <w:t xml:space="preserve">Muertos están mis amigos y por su </w:t>
      </w:r>
    </w:p>
    <w:p w14:paraId="1834FDB1" w14:textId="77777777" w:rsidR="00007372" w:rsidRDefault="00007372">
      <w:pPr>
        <w:ind w:right="198" w:firstLine="180"/>
        <w:jc w:val="both"/>
        <w:rPr>
          <w:lang w:val="es-ES_tradnl"/>
        </w:rPr>
      </w:pPr>
      <w:r>
        <w:rPr>
          <w:lang w:val="es-ES_tradnl"/>
        </w:rPr>
        <w:t xml:space="preserve">Muerte mi vida es nada más que un gran </w:t>
      </w:r>
    </w:p>
    <w:p w14:paraId="43F52A45" w14:textId="77777777" w:rsidR="00007372" w:rsidRDefault="00007372">
      <w:pPr>
        <w:ind w:right="198" w:firstLine="180"/>
        <w:jc w:val="both"/>
        <w:rPr>
          <w:lang w:val="es-ES_tradnl"/>
        </w:rPr>
      </w:pPr>
      <w:r>
        <w:rPr>
          <w:lang w:val="es-ES_tradnl"/>
        </w:rPr>
        <w:t>Desastre.</w:t>
      </w:r>
    </w:p>
    <w:p w14:paraId="2F637F67" w14:textId="77777777" w:rsidR="00007372" w:rsidRDefault="00007372">
      <w:pPr>
        <w:ind w:right="198" w:firstLine="180"/>
        <w:jc w:val="both"/>
        <w:rPr>
          <w:lang w:val="es-ES_tradnl"/>
        </w:rPr>
      </w:pPr>
    </w:p>
    <w:p w14:paraId="171B5269" w14:textId="77777777" w:rsidR="00007372" w:rsidRDefault="00007372">
      <w:pPr>
        <w:ind w:right="198" w:firstLine="180"/>
        <w:jc w:val="both"/>
        <w:rPr>
          <w:lang w:val="es-ES_tradnl"/>
        </w:rPr>
      </w:pPr>
      <w:r>
        <w:rPr>
          <w:lang w:val="es-ES_tradnl"/>
        </w:rPr>
        <w:t>Las colinas de mi país están inmersas</w:t>
      </w:r>
    </w:p>
    <w:p w14:paraId="0E353E45" w14:textId="77777777" w:rsidR="00007372" w:rsidRDefault="00007372">
      <w:pPr>
        <w:ind w:right="198" w:firstLine="180"/>
        <w:jc w:val="both"/>
        <w:rPr>
          <w:lang w:val="es-ES_tradnl"/>
        </w:rPr>
      </w:pPr>
      <w:r>
        <w:rPr>
          <w:lang w:val="es-ES_tradnl"/>
        </w:rPr>
        <w:t xml:space="preserve">En lágrimas y sangre, pues se han ido los míos </w:t>
      </w:r>
    </w:p>
    <w:p w14:paraId="2BA2926B" w14:textId="77777777" w:rsidR="00007372" w:rsidRDefault="00007372">
      <w:pPr>
        <w:ind w:right="198" w:firstLine="180"/>
        <w:jc w:val="both"/>
        <w:rPr>
          <w:lang w:val="es-ES_tradnl"/>
        </w:rPr>
      </w:pPr>
      <w:r>
        <w:rPr>
          <w:lang w:val="es-ES_tradnl"/>
        </w:rPr>
        <w:t>y mis amados, y yo estoy aquí</w:t>
      </w:r>
    </w:p>
    <w:p w14:paraId="16D7D2F0" w14:textId="77777777" w:rsidR="00007372" w:rsidRDefault="00007372">
      <w:pPr>
        <w:ind w:right="198" w:firstLine="180"/>
        <w:jc w:val="both"/>
        <w:rPr>
          <w:lang w:val="es-ES_tradnl"/>
        </w:rPr>
      </w:pPr>
      <w:r>
        <w:rPr>
          <w:lang w:val="es-ES_tradnl"/>
        </w:rPr>
        <w:t xml:space="preserve">Viviendo como lo hacía cuando los míos y mis </w:t>
      </w:r>
    </w:p>
    <w:p w14:paraId="70C40046" w14:textId="77777777" w:rsidR="00007372" w:rsidRDefault="00007372">
      <w:pPr>
        <w:ind w:right="198" w:firstLine="180"/>
        <w:jc w:val="both"/>
        <w:rPr>
          <w:lang w:val="es-ES_tradnl"/>
        </w:rPr>
      </w:pPr>
      <w:r>
        <w:rPr>
          <w:lang w:val="es-ES_tradnl"/>
        </w:rPr>
        <w:t>Amados disfrutaban de la vida y sus</w:t>
      </w:r>
    </w:p>
    <w:p w14:paraId="2A4B7B63" w14:textId="77777777" w:rsidR="00007372" w:rsidRDefault="00007372">
      <w:pPr>
        <w:ind w:right="198" w:firstLine="180"/>
        <w:jc w:val="both"/>
        <w:rPr>
          <w:lang w:val="es-ES_tradnl"/>
        </w:rPr>
      </w:pPr>
      <w:r>
        <w:rPr>
          <w:lang w:val="es-ES_tradnl"/>
        </w:rPr>
        <w:t>Alegrías, y cuando las colinas de</w:t>
      </w:r>
    </w:p>
    <w:p w14:paraId="2CC9457B" w14:textId="77777777" w:rsidR="00007372" w:rsidRDefault="00007372">
      <w:pPr>
        <w:ind w:right="198" w:firstLine="180"/>
        <w:jc w:val="both"/>
        <w:rPr>
          <w:lang w:val="es-ES_tradnl"/>
        </w:rPr>
      </w:pPr>
      <w:proofErr w:type="gramStart"/>
      <w:r>
        <w:rPr>
          <w:lang w:val="es-ES_tradnl"/>
        </w:rPr>
        <w:t>Mi país estaban</w:t>
      </w:r>
      <w:proofErr w:type="gramEnd"/>
      <w:r>
        <w:rPr>
          <w:lang w:val="es-ES_tradnl"/>
        </w:rPr>
        <w:t xml:space="preserve"> benditas y rodeadas </w:t>
      </w:r>
    </w:p>
    <w:p w14:paraId="407B4238" w14:textId="77777777" w:rsidR="00007372" w:rsidRDefault="00007372">
      <w:pPr>
        <w:ind w:right="198" w:firstLine="180"/>
        <w:jc w:val="both"/>
        <w:rPr>
          <w:lang w:val="es-ES_tradnl"/>
        </w:rPr>
      </w:pPr>
      <w:r>
        <w:rPr>
          <w:lang w:val="es-ES_tradnl"/>
        </w:rPr>
        <w:t>Por la luz del sol.</w:t>
      </w:r>
    </w:p>
    <w:p w14:paraId="53A84392" w14:textId="77777777" w:rsidR="00007372" w:rsidRDefault="00007372">
      <w:pPr>
        <w:ind w:right="198" w:firstLine="180"/>
        <w:jc w:val="both"/>
        <w:rPr>
          <w:lang w:val="es-ES_tradnl"/>
        </w:rPr>
      </w:pPr>
      <w:r>
        <w:rPr>
          <w:lang w:val="es-ES_tradnl"/>
        </w:rPr>
        <w:t xml:space="preserve">Los míos murieron de hambre, y aquel que </w:t>
      </w:r>
    </w:p>
    <w:p w14:paraId="79352116" w14:textId="77777777" w:rsidR="00007372" w:rsidRDefault="00007372">
      <w:pPr>
        <w:ind w:right="198" w:firstLine="180"/>
        <w:jc w:val="both"/>
        <w:rPr>
          <w:lang w:val="es-ES_tradnl"/>
        </w:rPr>
      </w:pPr>
      <w:r>
        <w:rPr>
          <w:lang w:val="es-ES_tradnl"/>
        </w:rPr>
        <w:t xml:space="preserve">No pereció de inanición fue despedazado </w:t>
      </w:r>
    </w:p>
    <w:p w14:paraId="06433C29" w14:textId="77777777" w:rsidR="00007372" w:rsidRDefault="00007372">
      <w:pPr>
        <w:ind w:right="198" w:firstLine="180"/>
        <w:jc w:val="both"/>
        <w:rPr>
          <w:lang w:val="es-ES_tradnl"/>
        </w:rPr>
      </w:pPr>
      <w:r>
        <w:rPr>
          <w:lang w:val="es-ES_tradnl"/>
        </w:rPr>
        <w:t>Por la espada; y aquí estoy yo</w:t>
      </w:r>
    </w:p>
    <w:p w14:paraId="5C67AB6A" w14:textId="77777777" w:rsidR="00007372" w:rsidRDefault="00007372">
      <w:pPr>
        <w:ind w:right="198" w:firstLine="180"/>
        <w:jc w:val="both"/>
        <w:rPr>
          <w:lang w:val="es-ES_tradnl"/>
        </w:rPr>
      </w:pPr>
      <w:r>
        <w:rPr>
          <w:lang w:val="es-ES_tradnl"/>
        </w:rPr>
        <w:t xml:space="preserve">En esta tierra distante, vagando </w:t>
      </w:r>
    </w:p>
    <w:p w14:paraId="1027D608" w14:textId="77777777" w:rsidR="00007372" w:rsidRDefault="00007372">
      <w:pPr>
        <w:ind w:right="198" w:firstLine="180"/>
        <w:jc w:val="both"/>
        <w:rPr>
          <w:lang w:val="es-ES_tradnl"/>
        </w:rPr>
      </w:pPr>
      <w:r>
        <w:rPr>
          <w:lang w:val="es-ES_tradnl"/>
        </w:rPr>
        <w:t>Entre gente feliz que duerme</w:t>
      </w:r>
    </w:p>
    <w:p w14:paraId="634AA02F" w14:textId="77777777" w:rsidR="00007372" w:rsidRDefault="00007372">
      <w:pPr>
        <w:ind w:right="198" w:firstLine="180"/>
        <w:jc w:val="both"/>
        <w:rPr>
          <w:lang w:val="es-ES_tradnl"/>
        </w:rPr>
      </w:pPr>
      <w:r>
        <w:rPr>
          <w:lang w:val="es-ES_tradnl"/>
        </w:rPr>
        <w:t xml:space="preserve">Sobre lechos mullidos y que sonríe al día, </w:t>
      </w:r>
    </w:p>
    <w:p w14:paraId="40F01C84" w14:textId="77777777" w:rsidR="00007372" w:rsidRDefault="00007372">
      <w:pPr>
        <w:ind w:right="198" w:firstLine="180"/>
        <w:jc w:val="both"/>
        <w:rPr>
          <w:lang w:val="es-ES_tradnl"/>
        </w:rPr>
      </w:pPr>
      <w:r>
        <w:rPr>
          <w:lang w:val="es-ES_tradnl"/>
        </w:rPr>
        <w:t>Y el día les sonríe.</w:t>
      </w:r>
    </w:p>
    <w:p w14:paraId="5682CDF1" w14:textId="77777777" w:rsidR="00007372" w:rsidRDefault="00007372">
      <w:pPr>
        <w:ind w:right="198" w:firstLine="180"/>
        <w:jc w:val="both"/>
        <w:rPr>
          <w:lang w:val="es-ES_tradnl"/>
        </w:rPr>
      </w:pPr>
    </w:p>
    <w:p w14:paraId="73237628" w14:textId="77777777" w:rsidR="00007372" w:rsidRDefault="00007372">
      <w:pPr>
        <w:ind w:right="198" w:firstLine="180"/>
        <w:jc w:val="both"/>
        <w:rPr>
          <w:lang w:val="es-ES_tradnl"/>
        </w:rPr>
      </w:pPr>
      <w:r>
        <w:rPr>
          <w:lang w:val="es-ES_tradnl"/>
        </w:rPr>
        <w:t>Los míos tuvieron una muerte dolorosa</w:t>
      </w:r>
    </w:p>
    <w:p w14:paraId="3278D40B" w14:textId="77777777" w:rsidR="00007372" w:rsidRDefault="00007372">
      <w:pPr>
        <w:ind w:right="198" w:firstLine="180"/>
        <w:jc w:val="both"/>
        <w:rPr>
          <w:lang w:val="es-ES_tradnl"/>
        </w:rPr>
      </w:pPr>
      <w:r>
        <w:rPr>
          <w:lang w:val="es-ES_tradnl"/>
        </w:rPr>
        <w:t xml:space="preserve">Y vergonzosa, y aquí estoy yo viviendo en la paz </w:t>
      </w:r>
    </w:p>
    <w:p w14:paraId="606B790B" w14:textId="77777777" w:rsidR="00007372" w:rsidRDefault="00007372">
      <w:pPr>
        <w:ind w:right="198" w:firstLine="180"/>
        <w:jc w:val="both"/>
        <w:rPr>
          <w:lang w:val="es-ES_tradnl"/>
        </w:rPr>
      </w:pPr>
      <w:r>
        <w:rPr>
          <w:lang w:val="es-ES_tradnl"/>
        </w:rPr>
        <w:t xml:space="preserve">Y la abundancia... Es esta una gran tragedia </w:t>
      </w:r>
    </w:p>
    <w:p w14:paraId="160F8D0A" w14:textId="77777777" w:rsidR="00007372" w:rsidRDefault="00007372">
      <w:pPr>
        <w:ind w:right="198" w:firstLine="180"/>
        <w:jc w:val="both"/>
        <w:rPr>
          <w:lang w:val="es-ES_tradnl"/>
        </w:rPr>
      </w:pPr>
      <w:r>
        <w:rPr>
          <w:lang w:val="es-ES_tradnl"/>
        </w:rPr>
        <w:t xml:space="preserve">Siempre representada en el escenario de mi </w:t>
      </w:r>
    </w:p>
    <w:p w14:paraId="6DA27DA4" w14:textId="77777777" w:rsidR="00007372" w:rsidRDefault="00007372">
      <w:pPr>
        <w:ind w:right="198" w:firstLine="180"/>
        <w:jc w:val="both"/>
        <w:rPr>
          <w:lang w:val="es-ES_tradnl"/>
        </w:rPr>
      </w:pPr>
      <w:r>
        <w:rPr>
          <w:lang w:val="es-ES_tradnl"/>
        </w:rPr>
        <w:t xml:space="preserve">Corazón; a muy pocos les importa presenciar el </w:t>
      </w:r>
    </w:p>
    <w:p w14:paraId="0DBAE196" w14:textId="77777777" w:rsidR="00007372" w:rsidRDefault="00007372">
      <w:pPr>
        <w:ind w:right="198" w:firstLine="180"/>
        <w:jc w:val="both"/>
        <w:rPr>
          <w:lang w:val="es-ES_tradnl"/>
        </w:rPr>
      </w:pPr>
      <w:r>
        <w:rPr>
          <w:lang w:val="es-ES_tradnl"/>
        </w:rPr>
        <w:t>Drama, pues los míos son como pájaros</w:t>
      </w:r>
    </w:p>
    <w:p w14:paraId="556CE546" w14:textId="77777777" w:rsidR="00007372" w:rsidRDefault="00007372">
      <w:pPr>
        <w:ind w:right="198" w:firstLine="180"/>
        <w:jc w:val="both"/>
        <w:rPr>
          <w:lang w:val="es-ES_tradnl"/>
        </w:rPr>
      </w:pPr>
      <w:r>
        <w:rPr>
          <w:lang w:val="es-ES_tradnl"/>
        </w:rPr>
        <w:t xml:space="preserve">Con las alas rotas que la bandada deja atrás. </w:t>
      </w:r>
    </w:p>
    <w:p w14:paraId="4DA48798" w14:textId="77777777" w:rsidR="00007372" w:rsidRDefault="00007372">
      <w:pPr>
        <w:ind w:right="198" w:firstLine="180"/>
        <w:jc w:val="both"/>
        <w:rPr>
          <w:lang w:val="es-ES_tradnl"/>
        </w:rPr>
      </w:pPr>
    </w:p>
    <w:p w14:paraId="3BF2B1E7" w14:textId="77777777" w:rsidR="00007372" w:rsidRDefault="00007372">
      <w:pPr>
        <w:ind w:right="198" w:firstLine="180"/>
        <w:jc w:val="both"/>
        <w:rPr>
          <w:lang w:val="es-ES_tradnl"/>
        </w:rPr>
      </w:pPr>
      <w:r>
        <w:rPr>
          <w:lang w:val="es-ES_tradnl"/>
        </w:rPr>
        <w:t xml:space="preserve">Si estuviera hambriento y viviera entre mi </w:t>
      </w:r>
    </w:p>
    <w:p w14:paraId="689FC308" w14:textId="77777777" w:rsidR="00007372" w:rsidRDefault="00007372">
      <w:pPr>
        <w:ind w:right="198" w:firstLine="180"/>
        <w:jc w:val="both"/>
        <w:rPr>
          <w:lang w:val="es-ES_tradnl"/>
        </w:rPr>
      </w:pPr>
      <w:r>
        <w:rPr>
          <w:lang w:val="es-ES_tradnl"/>
        </w:rPr>
        <w:t xml:space="preserve">Famélico pueblo, y si fuera perseguido junto con </w:t>
      </w:r>
    </w:p>
    <w:p w14:paraId="5409FB1F" w14:textId="77777777" w:rsidR="00007372" w:rsidRDefault="00007372">
      <w:pPr>
        <w:ind w:right="198" w:firstLine="180"/>
        <w:jc w:val="both"/>
        <w:rPr>
          <w:lang w:val="es-ES_tradnl"/>
        </w:rPr>
      </w:pPr>
      <w:r>
        <w:rPr>
          <w:lang w:val="es-ES_tradnl"/>
        </w:rPr>
        <w:t>Mis oprimidos compatriotas, la carga</w:t>
      </w:r>
    </w:p>
    <w:p w14:paraId="1DF3BFB6" w14:textId="77777777" w:rsidR="00007372" w:rsidRDefault="00007372">
      <w:pPr>
        <w:ind w:right="198" w:firstLine="180"/>
        <w:jc w:val="both"/>
        <w:rPr>
          <w:lang w:val="es-ES_tradnl"/>
        </w:rPr>
      </w:pPr>
      <w:r>
        <w:rPr>
          <w:lang w:val="es-ES_tradnl"/>
        </w:rPr>
        <w:t xml:space="preserve">De estos días negros pesaría menos </w:t>
      </w:r>
    </w:p>
    <w:p w14:paraId="2B0E6EBA" w14:textId="77777777" w:rsidR="00007372" w:rsidRDefault="00007372">
      <w:pPr>
        <w:ind w:right="198" w:firstLine="180"/>
        <w:jc w:val="both"/>
        <w:rPr>
          <w:lang w:val="es-ES_tradnl"/>
        </w:rPr>
      </w:pPr>
      <w:r>
        <w:rPr>
          <w:lang w:val="es-ES_tradnl"/>
        </w:rPr>
        <w:t xml:space="preserve">Sobre mis desasosegados sueños, y la </w:t>
      </w:r>
    </w:p>
    <w:p w14:paraId="63BAA598" w14:textId="77777777" w:rsidR="00007372" w:rsidRDefault="00007372">
      <w:pPr>
        <w:ind w:right="198" w:firstLine="180"/>
        <w:jc w:val="both"/>
        <w:rPr>
          <w:lang w:val="es-ES_tradnl"/>
        </w:rPr>
      </w:pPr>
      <w:r>
        <w:rPr>
          <w:lang w:val="es-ES_tradnl"/>
        </w:rPr>
        <w:t xml:space="preserve">Oscuridad de la noche sería menos </w:t>
      </w:r>
    </w:p>
    <w:p w14:paraId="0A6F91C3" w14:textId="77777777" w:rsidR="00007372" w:rsidRDefault="00007372">
      <w:pPr>
        <w:ind w:right="198" w:firstLine="180"/>
        <w:jc w:val="both"/>
        <w:rPr>
          <w:lang w:val="es-ES_tradnl"/>
        </w:rPr>
      </w:pPr>
      <w:r>
        <w:rPr>
          <w:lang w:val="es-ES_tradnl"/>
        </w:rPr>
        <w:t xml:space="preserve">Sombría ante mis hundidos ojos y mi </w:t>
      </w:r>
    </w:p>
    <w:p w14:paraId="75379BA3" w14:textId="77777777" w:rsidR="00007372" w:rsidRDefault="00007372">
      <w:pPr>
        <w:ind w:right="198" w:firstLine="180"/>
        <w:jc w:val="both"/>
        <w:rPr>
          <w:lang w:val="es-ES_tradnl"/>
        </w:rPr>
      </w:pPr>
      <w:r>
        <w:rPr>
          <w:lang w:val="es-ES_tradnl"/>
        </w:rPr>
        <w:t xml:space="preserve">Apesadumbrado corazón y mi alma herida. </w:t>
      </w:r>
    </w:p>
    <w:p w14:paraId="715AA616" w14:textId="77777777" w:rsidR="00007372" w:rsidRDefault="00007372">
      <w:pPr>
        <w:ind w:right="198" w:firstLine="180"/>
        <w:jc w:val="both"/>
        <w:rPr>
          <w:lang w:val="es-ES_tradnl"/>
        </w:rPr>
      </w:pPr>
    </w:p>
    <w:p w14:paraId="3DA28D28" w14:textId="77777777" w:rsidR="00007372" w:rsidRDefault="00007372">
      <w:pPr>
        <w:ind w:right="198" w:firstLine="180"/>
        <w:jc w:val="both"/>
        <w:rPr>
          <w:lang w:val="es-ES_tradnl"/>
        </w:rPr>
      </w:pPr>
      <w:r>
        <w:rPr>
          <w:lang w:val="es-ES_tradnl"/>
        </w:rPr>
        <w:t xml:space="preserve">Porque aquel que comparte con los suyos </w:t>
      </w:r>
    </w:p>
    <w:p w14:paraId="200E186A" w14:textId="77777777" w:rsidR="00007372" w:rsidRDefault="00007372">
      <w:pPr>
        <w:ind w:right="198" w:firstLine="180"/>
        <w:jc w:val="both"/>
        <w:rPr>
          <w:lang w:val="es-ES_tradnl"/>
        </w:rPr>
      </w:pPr>
      <w:r>
        <w:rPr>
          <w:lang w:val="es-ES_tradnl"/>
        </w:rPr>
        <w:t xml:space="preserve">Los pesares y agonías </w:t>
      </w:r>
      <w:proofErr w:type="gramStart"/>
      <w:r>
        <w:rPr>
          <w:lang w:val="es-ES_tradnl"/>
        </w:rPr>
        <w:t>sentirá</w:t>
      </w:r>
      <w:proofErr w:type="gramEnd"/>
      <w:r>
        <w:rPr>
          <w:lang w:val="es-ES_tradnl"/>
        </w:rPr>
        <w:t xml:space="preserve"> el</w:t>
      </w:r>
    </w:p>
    <w:p w14:paraId="57CB6F07" w14:textId="77777777" w:rsidR="00007372" w:rsidRDefault="00007372">
      <w:pPr>
        <w:ind w:right="198" w:firstLine="180"/>
        <w:jc w:val="both"/>
        <w:rPr>
          <w:lang w:val="es-ES_tradnl"/>
        </w:rPr>
      </w:pPr>
      <w:r>
        <w:rPr>
          <w:lang w:val="es-ES_tradnl"/>
        </w:rPr>
        <w:t xml:space="preserve">Supremo alivio que sólo el sufrimiento </w:t>
      </w:r>
    </w:p>
    <w:p w14:paraId="326F3530" w14:textId="77777777" w:rsidR="00007372" w:rsidRDefault="00007372">
      <w:pPr>
        <w:ind w:right="198" w:firstLine="180"/>
        <w:jc w:val="both"/>
        <w:rPr>
          <w:lang w:val="es-ES_tradnl"/>
        </w:rPr>
      </w:pPr>
      <w:r>
        <w:rPr>
          <w:lang w:val="es-ES_tradnl"/>
        </w:rPr>
        <w:t>Y el sacrificio engendran. Y estará</w:t>
      </w:r>
    </w:p>
    <w:p w14:paraId="6F583D83" w14:textId="77777777" w:rsidR="00007372" w:rsidRDefault="00007372">
      <w:pPr>
        <w:ind w:right="198" w:firstLine="180"/>
        <w:jc w:val="both"/>
        <w:rPr>
          <w:lang w:val="es-ES_tradnl"/>
        </w:rPr>
      </w:pPr>
      <w:r>
        <w:rPr>
          <w:lang w:val="es-ES_tradnl"/>
        </w:rPr>
        <w:t xml:space="preserve">En paz consigo mismo cuando muera, </w:t>
      </w:r>
    </w:p>
    <w:p w14:paraId="273CCAF2" w14:textId="77777777" w:rsidR="00007372" w:rsidRDefault="00007372">
      <w:pPr>
        <w:ind w:right="198" w:firstLine="180"/>
        <w:jc w:val="both"/>
        <w:rPr>
          <w:lang w:val="es-ES_tradnl"/>
        </w:rPr>
      </w:pPr>
      <w:r>
        <w:rPr>
          <w:lang w:val="es-ES_tradnl"/>
        </w:rPr>
        <w:t xml:space="preserve">Inocente junto a sus compañeros inocentes. </w:t>
      </w:r>
    </w:p>
    <w:p w14:paraId="62425F3C" w14:textId="77777777" w:rsidR="00007372" w:rsidRDefault="00007372">
      <w:pPr>
        <w:ind w:right="198" w:firstLine="180"/>
        <w:jc w:val="both"/>
        <w:rPr>
          <w:lang w:val="es-ES_tradnl"/>
        </w:rPr>
      </w:pPr>
    </w:p>
    <w:p w14:paraId="274C58EA" w14:textId="77777777" w:rsidR="00007372" w:rsidRDefault="00007372">
      <w:pPr>
        <w:ind w:right="198" w:firstLine="180"/>
        <w:jc w:val="both"/>
        <w:rPr>
          <w:lang w:val="es-ES_tradnl"/>
        </w:rPr>
      </w:pPr>
      <w:r>
        <w:rPr>
          <w:lang w:val="es-ES_tradnl"/>
        </w:rPr>
        <w:t>Pero no vivo con mi hambriento</w:t>
      </w:r>
    </w:p>
    <w:p w14:paraId="36FBD3DD" w14:textId="77777777" w:rsidR="00007372" w:rsidRDefault="00007372">
      <w:pPr>
        <w:ind w:right="198" w:firstLine="180"/>
        <w:jc w:val="both"/>
        <w:rPr>
          <w:lang w:val="es-ES_tradnl"/>
        </w:rPr>
      </w:pPr>
      <w:r>
        <w:rPr>
          <w:lang w:val="es-ES_tradnl"/>
        </w:rPr>
        <w:t xml:space="preserve">Y perseguido pueblo, que camina </w:t>
      </w:r>
    </w:p>
    <w:p w14:paraId="75FB8A5E" w14:textId="77777777" w:rsidR="00007372" w:rsidRDefault="00007372">
      <w:pPr>
        <w:ind w:right="198" w:firstLine="180"/>
        <w:jc w:val="both"/>
        <w:rPr>
          <w:lang w:val="es-ES_tradnl"/>
        </w:rPr>
      </w:pPr>
      <w:r>
        <w:rPr>
          <w:lang w:val="es-ES_tradnl"/>
        </w:rPr>
        <w:t xml:space="preserve">En el cortejo de la muerte hacia el </w:t>
      </w:r>
    </w:p>
    <w:p w14:paraId="4DF8241F" w14:textId="77777777" w:rsidR="00007372" w:rsidRDefault="00007372">
      <w:pPr>
        <w:ind w:right="198" w:firstLine="180"/>
        <w:jc w:val="both"/>
        <w:rPr>
          <w:lang w:val="es-ES_tradnl"/>
        </w:rPr>
      </w:pPr>
      <w:r>
        <w:rPr>
          <w:lang w:val="es-ES_tradnl"/>
        </w:rPr>
        <w:t>Martirio... Estoy aquí, al otro lado</w:t>
      </w:r>
    </w:p>
    <w:p w14:paraId="438E895C" w14:textId="77777777" w:rsidR="00007372" w:rsidRDefault="00007372">
      <w:pPr>
        <w:ind w:right="198" w:firstLine="180"/>
        <w:jc w:val="both"/>
        <w:rPr>
          <w:lang w:val="es-ES_tradnl"/>
        </w:rPr>
      </w:pPr>
      <w:r>
        <w:rPr>
          <w:lang w:val="es-ES_tradnl"/>
        </w:rPr>
        <w:t xml:space="preserve">Del ancho mar, viviendo a la sombra de la </w:t>
      </w:r>
    </w:p>
    <w:p w14:paraId="4E386EEE" w14:textId="77777777" w:rsidR="00007372" w:rsidRDefault="00007372">
      <w:pPr>
        <w:ind w:right="198" w:firstLine="180"/>
        <w:jc w:val="both"/>
        <w:rPr>
          <w:lang w:val="es-ES_tradnl"/>
        </w:rPr>
      </w:pPr>
      <w:r>
        <w:rPr>
          <w:lang w:val="es-ES_tradnl"/>
        </w:rPr>
        <w:t>Tranquilidad, y a la luz de la</w:t>
      </w:r>
    </w:p>
    <w:p w14:paraId="66047880" w14:textId="77777777" w:rsidR="00007372" w:rsidRDefault="00007372">
      <w:pPr>
        <w:ind w:right="198" w:firstLine="180"/>
        <w:jc w:val="both"/>
        <w:rPr>
          <w:lang w:val="es-ES_tradnl"/>
        </w:rPr>
      </w:pPr>
      <w:r>
        <w:rPr>
          <w:lang w:val="es-ES_tradnl"/>
        </w:rPr>
        <w:t>Paz... Estoy distante de la triste</w:t>
      </w:r>
    </w:p>
    <w:p w14:paraId="548FB0BF" w14:textId="77777777" w:rsidR="00007372" w:rsidRDefault="00007372">
      <w:pPr>
        <w:ind w:right="198" w:firstLine="180"/>
        <w:jc w:val="both"/>
        <w:rPr>
          <w:lang w:val="es-ES_tradnl"/>
        </w:rPr>
      </w:pPr>
      <w:r>
        <w:rPr>
          <w:lang w:val="es-ES_tradnl"/>
        </w:rPr>
        <w:t>Arena y de los acongojados, y de nada</w:t>
      </w:r>
    </w:p>
    <w:p w14:paraId="277C7EF5" w14:textId="77777777" w:rsidR="00007372" w:rsidRDefault="00007372">
      <w:pPr>
        <w:ind w:right="198" w:firstLine="180"/>
        <w:jc w:val="both"/>
        <w:rPr>
          <w:lang w:val="es-ES_tradnl"/>
        </w:rPr>
      </w:pPr>
      <w:r>
        <w:rPr>
          <w:lang w:val="es-ES_tradnl"/>
        </w:rPr>
        <w:t xml:space="preserve">Puedo enorgullecerme, ni siquiera de mis propias </w:t>
      </w:r>
    </w:p>
    <w:p w14:paraId="6E1F423C" w14:textId="77777777" w:rsidR="00007372" w:rsidRDefault="00007372">
      <w:pPr>
        <w:ind w:right="198" w:firstLine="180"/>
        <w:jc w:val="both"/>
        <w:rPr>
          <w:lang w:val="es-ES_tradnl"/>
        </w:rPr>
      </w:pPr>
      <w:r>
        <w:rPr>
          <w:lang w:val="es-ES_tradnl"/>
        </w:rPr>
        <w:t>Lágrimas.</w:t>
      </w:r>
    </w:p>
    <w:p w14:paraId="403CF1B5" w14:textId="77777777" w:rsidR="00007372" w:rsidRDefault="00007372">
      <w:pPr>
        <w:ind w:right="198" w:firstLine="180"/>
        <w:jc w:val="both"/>
        <w:rPr>
          <w:lang w:val="es-ES_tradnl"/>
        </w:rPr>
      </w:pPr>
    </w:p>
    <w:p w14:paraId="7D11749B" w14:textId="77777777" w:rsidR="00007372" w:rsidRDefault="00007372">
      <w:pPr>
        <w:ind w:right="198" w:firstLine="180"/>
        <w:jc w:val="both"/>
        <w:rPr>
          <w:lang w:val="es-ES_tradnl"/>
        </w:rPr>
      </w:pPr>
      <w:r>
        <w:rPr>
          <w:lang w:val="es-ES_tradnl"/>
        </w:rPr>
        <w:t xml:space="preserve">¿Qué puede hacer un hijo exilado por </w:t>
      </w:r>
    </w:p>
    <w:p w14:paraId="21B365EE" w14:textId="77777777" w:rsidR="00007372" w:rsidRDefault="00007372">
      <w:pPr>
        <w:ind w:right="198" w:firstLine="180"/>
        <w:jc w:val="both"/>
        <w:rPr>
          <w:lang w:val="es-ES_tradnl"/>
        </w:rPr>
      </w:pPr>
      <w:r>
        <w:rPr>
          <w:lang w:val="es-ES_tradnl"/>
        </w:rPr>
        <w:lastRenderedPageBreak/>
        <w:t xml:space="preserve">Su hambriento pueblo, y de qué vale </w:t>
      </w:r>
    </w:p>
    <w:p w14:paraId="7A5A2C9B" w14:textId="77777777" w:rsidR="00007372" w:rsidRDefault="00007372">
      <w:pPr>
        <w:ind w:right="198" w:firstLine="180"/>
        <w:jc w:val="both"/>
        <w:rPr>
          <w:lang w:val="es-ES_tradnl"/>
        </w:rPr>
      </w:pPr>
      <w:r>
        <w:rPr>
          <w:lang w:val="es-ES_tradnl"/>
        </w:rPr>
        <w:t xml:space="preserve">Para su pueblo el lamento de un </w:t>
      </w:r>
    </w:p>
    <w:p w14:paraId="706E2BA5" w14:textId="77777777" w:rsidR="00007372" w:rsidRDefault="00007372">
      <w:pPr>
        <w:ind w:right="198" w:firstLine="180"/>
        <w:jc w:val="both"/>
        <w:rPr>
          <w:lang w:val="es-ES_tradnl"/>
        </w:rPr>
      </w:pPr>
      <w:r>
        <w:rPr>
          <w:lang w:val="es-ES_tradnl"/>
        </w:rPr>
        <w:t>Poeta ausente?</w:t>
      </w:r>
    </w:p>
    <w:p w14:paraId="4D8D442A" w14:textId="77777777" w:rsidR="00007372" w:rsidRDefault="00007372">
      <w:pPr>
        <w:ind w:right="198" w:firstLine="180"/>
        <w:jc w:val="both"/>
        <w:rPr>
          <w:lang w:val="es-ES_tradnl"/>
        </w:rPr>
      </w:pPr>
    </w:p>
    <w:p w14:paraId="3F7CD666" w14:textId="77777777" w:rsidR="00007372" w:rsidRDefault="00007372">
      <w:pPr>
        <w:ind w:right="198" w:firstLine="180"/>
        <w:jc w:val="both"/>
        <w:rPr>
          <w:lang w:val="es-ES_tradnl"/>
        </w:rPr>
      </w:pPr>
      <w:r>
        <w:rPr>
          <w:lang w:val="es-ES_tradnl"/>
        </w:rPr>
        <w:t xml:space="preserve">Si yo fuera una mazorca de maíz plantada en la tierra </w:t>
      </w:r>
    </w:p>
    <w:p w14:paraId="3339EA69" w14:textId="77777777" w:rsidR="00007372" w:rsidRDefault="00007372">
      <w:pPr>
        <w:ind w:right="198" w:firstLine="180"/>
        <w:jc w:val="both"/>
        <w:rPr>
          <w:lang w:val="es-ES_tradnl"/>
        </w:rPr>
      </w:pPr>
      <w:r>
        <w:rPr>
          <w:lang w:val="es-ES_tradnl"/>
        </w:rPr>
        <w:t>De mi país, los niños hambrientos me</w:t>
      </w:r>
    </w:p>
    <w:p w14:paraId="4FE29270" w14:textId="77777777" w:rsidR="00007372" w:rsidRDefault="00007372">
      <w:pPr>
        <w:ind w:right="198" w:firstLine="180"/>
        <w:jc w:val="both"/>
        <w:rPr>
          <w:lang w:val="es-ES_tradnl"/>
        </w:rPr>
      </w:pPr>
      <w:r>
        <w:rPr>
          <w:lang w:val="es-ES_tradnl"/>
        </w:rPr>
        <w:t>Seguirían para alejar con mis granos</w:t>
      </w:r>
    </w:p>
    <w:p w14:paraId="4218B9CA" w14:textId="77777777" w:rsidR="00007372" w:rsidRDefault="00007372">
      <w:pPr>
        <w:ind w:right="198" w:firstLine="180"/>
        <w:jc w:val="both"/>
        <w:rPr>
          <w:lang w:val="es-ES_tradnl"/>
        </w:rPr>
      </w:pPr>
      <w:r>
        <w:rPr>
          <w:lang w:val="es-ES_tradnl"/>
        </w:rPr>
        <w:t xml:space="preserve">La mano de la Muerte de su alma. Si fuera </w:t>
      </w:r>
    </w:p>
    <w:p w14:paraId="499C51D3" w14:textId="77777777" w:rsidR="00007372" w:rsidRDefault="00007372">
      <w:pPr>
        <w:ind w:right="198" w:firstLine="180"/>
        <w:jc w:val="both"/>
        <w:rPr>
          <w:lang w:val="es-ES_tradnl"/>
        </w:rPr>
      </w:pPr>
      <w:r>
        <w:rPr>
          <w:lang w:val="es-ES_tradnl"/>
        </w:rPr>
        <w:t xml:space="preserve">Un fruto maduro de los jardines de mi país </w:t>
      </w:r>
    </w:p>
    <w:p w14:paraId="0CFBE485" w14:textId="77777777" w:rsidR="00007372" w:rsidRDefault="00007372">
      <w:pPr>
        <w:ind w:right="198" w:firstLine="180"/>
        <w:jc w:val="both"/>
        <w:rPr>
          <w:lang w:val="es-ES_tradnl"/>
        </w:rPr>
      </w:pPr>
      <w:r>
        <w:rPr>
          <w:lang w:val="es-ES_tradnl"/>
        </w:rPr>
        <w:t xml:space="preserve">Las hambrientas mujeres me arrancarían </w:t>
      </w:r>
    </w:p>
    <w:p w14:paraId="367A8621" w14:textId="77777777" w:rsidR="00007372" w:rsidRDefault="00007372">
      <w:pPr>
        <w:ind w:right="198" w:firstLine="180"/>
        <w:jc w:val="both"/>
        <w:rPr>
          <w:lang w:val="es-ES_tradnl"/>
        </w:rPr>
      </w:pPr>
      <w:r>
        <w:rPr>
          <w:lang w:val="es-ES_tradnl"/>
        </w:rPr>
        <w:t>Para alimentar la vida. Si fuera</w:t>
      </w:r>
    </w:p>
    <w:p w14:paraId="1578623A" w14:textId="77777777" w:rsidR="00007372" w:rsidRDefault="00007372">
      <w:pPr>
        <w:ind w:right="198" w:firstLine="180"/>
        <w:jc w:val="both"/>
        <w:rPr>
          <w:lang w:val="es-ES_tradnl"/>
        </w:rPr>
      </w:pPr>
      <w:r>
        <w:rPr>
          <w:lang w:val="es-ES_tradnl"/>
        </w:rPr>
        <w:t xml:space="preserve">Un pájaro volando en el cielo de mi país, </w:t>
      </w:r>
    </w:p>
    <w:p w14:paraId="465D146D" w14:textId="77777777" w:rsidR="00007372" w:rsidRDefault="00007372">
      <w:pPr>
        <w:ind w:right="198" w:firstLine="180"/>
        <w:jc w:val="both"/>
        <w:rPr>
          <w:lang w:val="es-ES_tradnl"/>
        </w:rPr>
      </w:pPr>
      <w:r>
        <w:rPr>
          <w:lang w:val="es-ES_tradnl"/>
        </w:rPr>
        <w:t xml:space="preserve">Mis hambrientos hermanos me darían caza y </w:t>
      </w:r>
    </w:p>
    <w:p w14:paraId="7BE56CC4" w14:textId="77777777" w:rsidR="00007372" w:rsidRDefault="00007372">
      <w:pPr>
        <w:ind w:right="198" w:firstLine="180"/>
        <w:jc w:val="both"/>
        <w:rPr>
          <w:lang w:val="es-ES_tradnl"/>
        </w:rPr>
      </w:pPr>
      <w:r>
        <w:rPr>
          <w:lang w:val="es-ES_tradnl"/>
        </w:rPr>
        <w:t>Con la carne de mi cuerpo alejarían de</w:t>
      </w:r>
    </w:p>
    <w:p w14:paraId="2B8A8CDF" w14:textId="77777777" w:rsidR="00007372" w:rsidRDefault="00007372">
      <w:pPr>
        <w:ind w:right="198" w:firstLine="180"/>
        <w:jc w:val="both"/>
        <w:rPr>
          <w:lang w:val="es-ES_tradnl"/>
        </w:rPr>
      </w:pPr>
      <w:r>
        <w:rPr>
          <w:lang w:val="es-ES_tradnl"/>
        </w:rPr>
        <w:t>Sus cuerpos la sombra de la tumba.</w:t>
      </w:r>
    </w:p>
    <w:p w14:paraId="7D4B0F9D" w14:textId="77777777" w:rsidR="00007372" w:rsidRDefault="00007372">
      <w:pPr>
        <w:ind w:right="198" w:firstLine="180"/>
        <w:jc w:val="both"/>
        <w:rPr>
          <w:lang w:val="es-ES_tradnl"/>
        </w:rPr>
      </w:pPr>
    </w:p>
    <w:p w14:paraId="43A2FA9D" w14:textId="77777777" w:rsidR="00007372" w:rsidRDefault="00007372">
      <w:pPr>
        <w:ind w:right="198" w:firstLine="180"/>
        <w:jc w:val="both"/>
        <w:rPr>
          <w:lang w:val="es-ES_tradnl"/>
        </w:rPr>
      </w:pPr>
      <w:r>
        <w:rPr>
          <w:lang w:val="es-ES_tradnl"/>
        </w:rPr>
        <w:t xml:space="preserve">Pero ¡Ay de mí! No soy una mazorca de maíz </w:t>
      </w:r>
    </w:p>
    <w:p w14:paraId="5E75272F" w14:textId="77777777" w:rsidR="00007372" w:rsidRDefault="00007372">
      <w:pPr>
        <w:ind w:right="198" w:firstLine="180"/>
        <w:jc w:val="both"/>
        <w:rPr>
          <w:lang w:val="es-ES_tradnl"/>
        </w:rPr>
      </w:pPr>
      <w:r>
        <w:rPr>
          <w:lang w:val="es-ES_tradnl"/>
        </w:rPr>
        <w:t xml:space="preserve">Plantada en las llanuras de Siria, ni un </w:t>
      </w:r>
    </w:p>
    <w:p w14:paraId="4F6D2139" w14:textId="77777777" w:rsidR="00007372" w:rsidRDefault="00007372">
      <w:pPr>
        <w:ind w:right="198" w:firstLine="180"/>
        <w:jc w:val="both"/>
        <w:rPr>
          <w:lang w:val="es-ES_tradnl"/>
        </w:rPr>
      </w:pPr>
      <w:r>
        <w:rPr>
          <w:lang w:val="es-ES_tradnl"/>
        </w:rPr>
        <w:t>Maduro fruto de los valles del Líbano:</w:t>
      </w:r>
    </w:p>
    <w:p w14:paraId="28A057CF" w14:textId="77777777" w:rsidR="00007372" w:rsidRDefault="00007372">
      <w:pPr>
        <w:ind w:right="198" w:firstLine="180"/>
        <w:jc w:val="both"/>
        <w:rPr>
          <w:lang w:val="es-ES_tradnl"/>
        </w:rPr>
      </w:pPr>
      <w:r>
        <w:rPr>
          <w:lang w:val="es-ES_tradnl"/>
        </w:rPr>
        <w:t xml:space="preserve">Esta es mi desventura, la muda calamidad </w:t>
      </w:r>
    </w:p>
    <w:p w14:paraId="2A555A58" w14:textId="77777777" w:rsidR="00007372" w:rsidRDefault="00007372">
      <w:pPr>
        <w:ind w:right="198" w:firstLine="180"/>
        <w:jc w:val="both"/>
        <w:rPr>
          <w:lang w:val="es-ES_tradnl"/>
        </w:rPr>
      </w:pPr>
      <w:r>
        <w:rPr>
          <w:lang w:val="es-ES_tradnl"/>
        </w:rPr>
        <w:t>Que me humilla ante mi alma</w:t>
      </w:r>
    </w:p>
    <w:p w14:paraId="2777BA03" w14:textId="77777777" w:rsidR="00007372" w:rsidRDefault="00007372">
      <w:pPr>
        <w:ind w:right="198" w:firstLine="180"/>
        <w:jc w:val="both"/>
        <w:rPr>
          <w:lang w:val="es-ES_tradnl"/>
        </w:rPr>
      </w:pPr>
      <w:r>
        <w:rPr>
          <w:lang w:val="es-ES_tradnl"/>
        </w:rPr>
        <w:t>Y ante los fantasmas de la noche...</w:t>
      </w:r>
    </w:p>
    <w:p w14:paraId="3727C8FA" w14:textId="77777777" w:rsidR="00007372" w:rsidRDefault="00007372">
      <w:pPr>
        <w:ind w:right="198" w:firstLine="180"/>
        <w:jc w:val="both"/>
        <w:rPr>
          <w:lang w:val="es-ES_tradnl"/>
        </w:rPr>
      </w:pPr>
    </w:p>
    <w:p w14:paraId="0C55E807" w14:textId="77777777" w:rsidR="00007372" w:rsidRDefault="00007372">
      <w:pPr>
        <w:ind w:right="198" w:firstLine="180"/>
        <w:jc w:val="both"/>
        <w:rPr>
          <w:lang w:val="es-ES_tradnl"/>
        </w:rPr>
      </w:pPr>
      <w:r>
        <w:rPr>
          <w:lang w:val="es-ES_tradnl"/>
        </w:rPr>
        <w:t xml:space="preserve">Esta es la dolorosa tragedia que atiesa mi lengua </w:t>
      </w:r>
    </w:p>
    <w:p w14:paraId="56B319C7" w14:textId="77777777" w:rsidR="00007372" w:rsidRDefault="00007372">
      <w:pPr>
        <w:ind w:right="198" w:firstLine="180"/>
        <w:jc w:val="both"/>
        <w:rPr>
          <w:lang w:val="es-ES_tradnl"/>
        </w:rPr>
      </w:pPr>
      <w:r>
        <w:rPr>
          <w:lang w:val="es-ES_tradnl"/>
        </w:rPr>
        <w:t xml:space="preserve">Y maniata mis brazos y me apresa, despojado </w:t>
      </w:r>
    </w:p>
    <w:p w14:paraId="2FF0BAD7" w14:textId="77777777" w:rsidR="00007372" w:rsidRDefault="00007372">
      <w:pPr>
        <w:ind w:right="198" w:firstLine="180"/>
        <w:jc w:val="both"/>
        <w:rPr>
          <w:lang w:val="es-ES_tradnl"/>
        </w:rPr>
      </w:pPr>
      <w:r>
        <w:rPr>
          <w:lang w:val="es-ES_tradnl"/>
        </w:rPr>
        <w:t>de fuerza, acción y voluntad.</w:t>
      </w:r>
    </w:p>
    <w:p w14:paraId="413C91E3" w14:textId="77777777" w:rsidR="00007372" w:rsidRDefault="00007372">
      <w:pPr>
        <w:ind w:right="198" w:firstLine="180"/>
        <w:jc w:val="both"/>
        <w:rPr>
          <w:lang w:val="es-ES_tradnl"/>
        </w:rPr>
      </w:pPr>
      <w:r>
        <w:rPr>
          <w:lang w:val="es-ES_tradnl"/>
        </w:rPr>
        <w:t>Esta es la maldición marcada a fuego</w:t>
      </w:r>
    </w:p>
    <w:p w14:paraId="4BB58BC1" w14:textId="77777777" w:rsidR="00007372" w:rsidRDefault="00007372">
      <w:pPr>
        <w:ind w:right="198" w:firstLine="180"/>
        <w:jc w:val="both"/>
        <w:rPr>
          <w:lang w:val="es-ES_tradnl"/>
        </w:rPr>
      </w:pPr>
      <w:r>
        <w:rPr>
          <w:lang w:val="es-ES_tradnl"/>
        </w:rPr>
        <w:t>Sobre mi frente</w:t>
      </w:r>
    </w:p>
    <w:p w14:paraId="0EBF403C" w14:textId="77777777" w:rsidR="00007372" w:rsidRDefault="00007372">
      <w:pPr>
        <w:ind w:right="198" w:firstLine="180"/>
        <w:jc w:val="both"/>
        <w:rPr>
          <w:lang w:val="es-ES_tradnl"/>
        </w:rPr>
      </w:pPr>
      <w:r>
        <w:rPr>
          <w:lang w:val="es-ES_tradnl"/>
        </w:rPr>
        <w:t xml:space="preserve">Ante Dios y ante los hombres. </w:t>
      </w:r>
    </w:p>
    <w:p w14:paraId="5A0FFE75" w14:textId="77777777" w:rsidR="00007372" w:rsidRDefault="00007372">
      <w:pPr>
        <w:ind w:right="198" w:firstLine="180"/>
        <w:jc w:val="both"/>
        <w:rPr>
          <w:lang w:val="es-ES_tradnl"/>
        </w:rPr>
      </w:pPr>
    </w:p>
    <w:p w14:paraId="32A1C557" w14:textId="77777777" w:rsidR="00007372" w:rsidRDefault="00007372">
      <w:pPr>
        <w:ind w:right="198" w:firstLine="180"/>
        <w:jc w:val="both"/>
        <w:rPr>
          <w:lang w:val="es-ES_tradnl"/>
        </w:rPr>
      </w:pPr>
      <w:r>
        <w:rPr>
          <w:lang w:val="es-ES_tradnl"/>
        </w:rPr>
        <w:t>Y a menudo me han dicho:</w:t>
      </w:r>
    </w:p>
    <w:p w14:paraId="031C7798" w14:textId="77777777" w:rsidR="00007372" w:rsidRDefault="00007372">
      <w:pPr>
        <w:ind w:right="198" w:firstLine="180"/>
        <w:jc w:val="both"/>
        <w:rPr>
          <w:lang w:val="es-ES_tradnl"/>
        </w:rPr>
      </w:pPr>
      <w:r>
        <w:rPr>
          <w:lang w:val="es-ES_tradnl"/>
        </w:rPr>
        <w:t>"La desventura de tu país no es</w:t>
      </w:r>
    </w:p>
    <w:p w14:paraId="7624C5A7" w14:textId="77777777" w:rsidR="00007372" w:rsidRDefault="00007372">
      <w:pPr>
        <w:ind w:right="198" w:firstLine="180"/>
        <w:jc w:val="both"/>
        <w:rPr>
          <w:lang w:val="es-ES_tradnl"/>
        </w:rPr>
      </w:pPr>
      <w:r>
        <w:rPr>
          <w:lang w:val="es-ES_tradnl"/>
        </w:rPr>
        <w:t xml:space="preserve">nada comparada con la calamidad que aqueja </w:t>
      </w:r>
    </w:p>
    <w:p w14:paraId="7BBF83CA" w14:textId="77777777" w:rsidR="00007372" w:rsidRDefault="00007372">
      <w:pPr>
        <w:ind w:right="198" w:firstLine="180"/>
        <w:jc w:val="both"/>
        <w:rPr>
          <w:lang w:val="es-ES_tradnl"/>
        </w:rPr>
      </w:pPr>
      <w:r>
        <w:rPr>
          <w:lang w:val="es-ES_tradnl"/>
        </w:rPr>
        <w:t xml:space="preserve">Al Mundo, y las lágrimas y la sangre vertidas </w:t>
      </w:r>
    </w:p>
    <w:p w14:paraId="7D2FD158" w14:textId="77777777" w:rsidR="00007372" w:rsidRDefault="00007372">
      <w:pPr>
        <w:ind w:right="198" w:firstLine="180"/>
        <w:jc w:val="both"/>
        <w:rPr>
          <w:lang w:val="es-ES_tradnl"/>
        </w:rPr>
      </w:pPr>
      <w:r>
        <w:rPr>
          <w:lang w:val="es-ES_tradnl"/>
        </w:rPr>
        <w:t>Por tu pueblo no son nada comparadas</w:t>
      </w:r>
    </w:p>
    <w:p w14:paraId="2E7F0BA4" w14:textId="77777777" w:rsidR="00007372" w:rsidRDefault="00007372">
      <w:pPr>
        <w:ind w:right="198" w:firstLine="180"/>
        <w:jc w:val="both"/>
        <w:rPr>
          <w:lang w:val="es-ES_tradnl"/>
        </w:rPr>
      </w:pPr>
      <w:r>
        <w:rPr>
          <w:lang w:val="es-ES_tradnl"/>
        </w:rPr>
        <w:t xml:space="preserve">con los ríos de sangre y lágrimas </w:t>
      </w:r>
    </w:p>
    <w:p w14:paraId="5AEE50FE" w14:textId="77777777" w:rsidR="00007372" w:rsidRDefault="00007372">
      <w:pPr>
        <w:ind w:right="198" w:firstLine="180"/>
        <w:jc w:val="both"/>
        <w:rPr>
          <w:lang w:val="es-ES_tradnl"/>
        </w:rPr>
      </w:pPr>
      <w:r>
        <w:rPr>
          <w:lang w:val="es-ES_tradnl"/>
        </w:rPr>
        <w:t xml:space="preserve">Derramados cada día y cada noche en los </w:t>
      </w:r>
    </w:p>
    <w:p w14:paraId="03A605E1" w14:textId="77777777" w:rsidR="00007372" w:rsidRDefault="00007372">
      <w:pPr>
        <w:ind w:right="198" w:firstLine="180"/>
        <w:jc w:val="both"/>
        <w:rPr>
          <w:lang w:val="es-ES_tradnl"/>
        </w:rPr>
      </w:pPr>
      <w:r>
        <w:rPr>
          <w:lang w:val="es-ES_tradnl"/>
        </w:rPr>
        <w:t>Valles y llanuras de la tierra.</w:t>
      </w:r>
    </w:p>
    <w:p w14:paraId="133C47E8" w14:textId="77777777" w:rsidR="00007372" w:rsidRDefault="00007372">
      <w:pPr>
        <w:ind w:right="198" w:firstLine="180"/>
        <w:jc w:val="both"/>
        <w:rPr>
          <w:lang w:val="es-ES_tradnl"/>
        </w:rPr>
      </w:pPr>
    </w:p>
    <w:p w14:paraId="0A9F477B" w14:textId="77777777" w:rsidR="00007372" w:rsidRDefault="00007372">
      <w:pPr>
        <w:ind w:right="198" w:firstLine="180"/>
        <w:jc w:val="both"/>
        <w:rPr>
          <w:lang w:val="es-ES_tradnl"/>
        </w:rPr>
      </w:pPr>
      <w:r>
        <w:rPr>
          <w:lang w:val="es-ES_tradnl"/>
        </w:rPr>
        <w:t>Sí, pero la muerte de los míos es</w:t>
      </w:r>
    </w:p>
    <w:p w14:paraId="1B85F601" w14:textId="77777777" w:rsidR="00007372" w:rsidRDefault="00007372">
      <w:pPr>
        <w:ind w:right="198" w:firstLine="180"/>
        <w:jc w:val="both"/>
        <w:rPr>
          <w:lang w:val="es-ES_tradnl"/>
        </w:rPr>
      </w:pPr>
      <w:r>
        <w:rPr>
          <w:lang w:val="es-ES_tradnl"/>
        </w:rPr>
        <w:t xml:space="preserve">Una silenciosa acusación; es un crimen </w:t>
      </w:r>
    </w:p>
    <w:p w14:paraId="7D3B404D" w14:textId="77777777" w:rsidR="00007372" w:rsidRDefault="00007372">
      <w:pPr>
        <w:ind w:right="198" w:firstLine="180"/>
        <w:jc w:val="both"/>
        <w:rPr>
          <w:lang w:val="es-ES_tradnl"/>
        </w:rPr>
      </w:pPr>
      <w:r>
        <w:rPr>
          <w:lang w:val="es-ES_tradnl"/>
        </w:rPr>
        <w:t xml:space="preserve">Concebido por la mente de invisibles </w:t>
      </w:r>
    </w:p>
    <w:p w14:paraId="651ED629" w14:textId="77777777" w:rsidR="00007372" w:rsidRDefault="00007372">
      <w:pPr>
        <w:ind w:right="198" w:firstLine="180"/>
        <w:jc w:val="both"/>
        <w:rPr>
          <w:lang w:val="es-ES_tradnl"/>
        </w:rPr>
      </w:pPr>
      <w:r>
        <w:rPr>
          <w:lang w:val="es-ES_tradnl"/>
        </w:rPr>
        <w:t>Serpientes... Una tragedia sin</w:t>
      </w:r>
    </w:p>
    <w:p w14:paraId="6B0ADD66" w14:textId="77777777" w:rsidR="00007372" w:rsidRDefault="00007372">
      <w:pPr>
        <w:ind w:right="198" w:firstLine="180"/>
        <w:jc w:val="both"/>
        <w:rPr>
          <w:lang w:val="es-ES_tradnl"/>
        </w:rPr>
      </w:pPr>
      <w:r>
        <w:rPr>
          <w:lang w:val="es-ES_tradnl"/>
        </w:rPr>
        <w:t xml:space="preserve">Música ni decorados... Y si los míos </w:t>
      </w:r>
    </w:p>
    <w:p w14:paraId="1ADC9196" w14:textId="77777777" w:rsidR="00007372" w:rsidRDefault="00007372">
      <w:pPr>
        <w:ind w:right="198" w:firstLine="180"/>
        <w:jc w:val="both"/>
        <w:rPr>
          <w:lang w:val="es-ES_tradnl"/>
        </w:rPr>
      </w:pPr>
      <w:r>
        <w:rPr>
          <w:lang w:val="es-ES_tradnl"/>
        </w:rPr>
        <w:t>Hubieran atacado a los déspotas</w:t>
      </w:r>
    </w:p>
    <w:p w14:paraId="1AC9E0F7" w14:textId="77777777" w:rsidR="00007372" w:rsidRDefault="00007372">
      <w:pPr>
        <w:ind w:right="198" w:firstLine="180"/>
        <w:jc w:val="both"/>
        <w:rPr>
          <w:lang w:val="es-ES_tradnl"/>
        </w:rPr>
      </w:pPr>
      <w:r>
        <w:rPr>
          <w:lang w:val="es-ES_tradnl"/>
        </w:rPr>
        <w:t xml:space="preserve">Y opresores para morir como rebeldes, </w:t>
      </w:r>
    </w:p>
    <w:p w14:paraId="4DC8236B" w14:textId="77777777" w:rsidR="00007372" w:rsidRDefault="00007372">
      <w:pPr>
        <w:ind w:right="198" w:firstLine="180"/>
        <w:jc w:val="both"/>
        <w:rPr>
          <w:lang w:val="es-ES_tradnl"/>
        </w:rPr>
      </w:pPr>
    </w:p>
    <w:p w14:paraId="1203A8D9" w14:textId="77777777" w:rsidR="00007372" w:rsidRDefault="00007372">
      <w:pPr>
        <w:ind w:right="198" w:firstLine="180"/>
        <w:jc w:val="both"/>
        <w:rPr>
          <w:lang w:val="es-ES_tradnl"/>
        </w:rPr>
      </w:pPr>
      <w:r>
        <w:rPr>
          <w:lang w:val="es-ES_tradnl"/>
        </w:rPr>
        <w:t>Yo hubiera dicho: "Morir por</w:t>
      </w:r>
    </w:p>
    <w:p w14:paraId="317152AB" w14:textId="77777777" w:rsidR="00007372" w:rsidRDefault="00007372">
      <w:pPr>
        <w:ind w:right="198" w:firstLine="180"/>
        <w:jc w:val="both"/>
        <w:rPr>
          <w:lang w:val="es-ES_tradnl"/>
        </w:rPr>
      </w:pPr>
      <w:r>
        <w:rPr>
          <w:lang w:val="es-ES_tradnl"/>
        </w:rPr>
        <w:t xml:space="preserve">La libertad es más noble que vivir a la </w:t>
      </w:r>
    </w:p>
    <w:p w14:paraId="637D28AF" w14:textId="77777777" w:rsidR="00007372" w:rsidRDefault="00007372">
      <w:pPr>
        <w:ind w:right="198" w:firstLine="180"/>
        <w:jc w:val="both"/>
        <w:rPr>
          <w:lang w:val="es-ES_tradnl"/>
        </w:rPr>
      </w:pPr>
      <w:r>
        <w:rPr>
          <w:lang w:val="es-ES_tradnl"/>
        </w:rPr>
        <w:t xml:space="preserve">Sombra de la débil sumisión, porque </w:t>
      </w:r>
    </w:p>
    <w:p w14:paraId="538EB51D" w14:textId="77777777" w:rsidR="00007372" w:rsidRDefault="00007372">
      <w:pPr>
        <w:ind w:right="198" w:firstLine="180"/>
        <w:jc w:val="both"/>
        <w:rPr>
          <w:lang w:val="es-ES_tradnl"/>
        </w:rPr>
      </w:pPr>
      <w:r>
        <w:rPr>
          <w:lang w:val="es-ES_tradnl"/>
        </w:rPr>
        <w:t xml:space="preserve">Aquel que abrace a la muerte con la espada </w:t>
      </w:r>
    </w:p>
    <w:p w14:paraId="24C6F6D3" w14:textId="77777777" w:rsidR="00007372" w:rsidRDefault="00007372">
      <w:pPr>
        <w:ind w:right="198" w:firstLine="180"/>
        <w:jc w:val="both"/>
        <w:rPr>
          <w:lang w:val="es-ES_tradnl"/>
        </w:rPr>
      </w:pPr>
      <w:r>
        <w:rPr>
          <w:lang w:val="es-ES_tradnl"/>
        </w:rPr>
        <w:t>De la Verdad en la mano, se eternizará</w:t>
      </w:r>
    </w:p>
    <w:p w14:paraId="7FF7B598" w14:textId="77777777" w:rsidR="00007372" w:rsidRDefault="00007372">
      <w:pPr>
        <w:ind w:right="198" w:firstLine="180"/>
        <w:jc w:val="both"/>
        <w:rPr>
          <w:lang w:val="es-ES_tradnl"/>
        </w:rPr>
      </w:pPr>
      <w:r>
        <w:rPr>
          <w:lang w:val="es-ES_tradnl"/>
        </w:rPr>
        <w:t xml:space="preserve">En la Eternidad de la Verdad, pues la Vida </w:t>
      </w:r>
    </w:p>
    <w:p w14:paraId="5CFE8A38" w14:textId="77777777" w:rsidR="00007372" w:rsidRDefault="00007372">
      <w:pPr>
        <w:ind w:right="198" w:firstLine="180"/>
        <w:jc w:val="both"/>
        <w:rPr>
          <w:lang w:val="es-ES_tradnl"/>
        </w:rPr>
      </w:pPr>
      <w:r>
        <w:rPr>
          <w:lang w:val="es-ES_tradnl"/>
        </w:rPr>
        <w:t xml:space="preserve">Es más débil que la Muerte, y la Muerte </w:t>
      </w:r>
    </w:p>
    <w:p w14:paraId="2C0965E1" w14:textId="77777777" w:rsidR="00007372" w:rsidRDefault="00007372">
      <w:pPr>
        <w:ind w:right="198" w:firstLine="180"/>
        <w:jc w:val="both"/>
        <w:rPr>
          <w:lang w:val="es-ES_tradnl"/>
        </w:rPr>
      </w:pPr>
      <w:r>
        <w:rPr>
          <w:lang w:val="es-ES_tradnl"/>
        </w:rPr>
        <w:t>Más débil que la Verdad.</w:t>
      </w:r>
    </w:p>
    <w:p w14:paraId="7F9632EA" w14:textId="77777777" w:rsidR="00007372" w:rsidRDefault="00007372">
      <w:pPr>
        <w:ind w:right="198" w:firstLine="180"/>
        <w:jc w:val="both"/>
        <w:rPr>
          <w:lang w:val="es-ES_tradnl"/>
        </w:rPr>
      </w:pPr>
    </w:p>
    <w:p w14:paraId="402C3478" w14:textId="77777777" w:rsidR="00007372" w:rsidRDefault="00007372">
      <w:pPr>
        <w:ind w:right="198" w:firstLine="180"/>
        <w:jc w:val="both"/>
        <w:rPr>
          <w:lang w:val="es-ES_tradnl"/>
        </w:rPr>
      </w:pPr>
      <w:r>
        <w:rPr>
          <w:lang w:val="es-ES_tradnl"/>
        </w:rPr>
        <w:lastRenderedPageBreak/>
        <w:t xml:space="preserve">Si mi nación hubiera participado en la guerra </w:t>
      </w:r>
    </w:p>
    <w:p w14:paraId="7AE5A400" w14:textId="77777777" w:rsidR="00007372" w:rsidRDefault="00007372">
      <w:pPr>
        <w:ind w:right="198" w:firstLine="180"/>
        <w:jc w:val="both"/>
        <w:rPr>
          <w:lang w:val="es-ES_tradnl"/>
        </w:rPr>
      </w:pPr>
      <w:r>
        <w:rPr>
          <w:lang w:val="es-ES_tradnl"/>
        </w:rPr>
        <w:t xml:space="preserve">De todas las naciones y hubiera muerto en el </w:t>
      </w:r>
    </w:p>
    <w:p w14:paraId="56D18DFB" w14:textId="77777777" w:rsidR="00007372" w:rsidRDefault="00007372">
      <w:pPr>
        <w:ind w:right="198" w:firstLine="180"/>
        <w:jc w:val="both"/>
        <w:rPr>
          <w:lang w:val="es-ES_tradnl"/>
        </w:rPr>
      </w:pPr>
      <w:r>
        <w:rPr>
          <w:lang w:val="es-ES_tradnl"/>
        </w:rPr>
        <w:t>Campo de batalla, yo diría que fue</w:t>
      </w:r>
    </w:p>
    <w:p w14:paraId="4040CB4C" w14:textId="77777777" w:rsidR="00007372" w:rsidRDefault="00007372">
      <w:pPr>
        <w:ind w:right="198" w:firstLine="180"/>
        <w:jc w:val="both"/>
        <w:rPr>
          <w:lang w:val="es-ES_tradnl"/>
        </w:rPr>
      </w:pPr>
      <w:r>
        <w:rPr>
          <w:lang w:val="es-ES_tradnl"/>
        </w:rPr>
        <w:t xml:space="preserve">La rugiente tempestad quien quebró </w:t>
      </w:r>
    </w:p>
    <w:p w14:paraId="10C3F8C8" w14:textId="77777777" w:rsidR="00007372" w:rsidRDefault="00007372">
      <w:pPr>
        <w:ind w:right="198" w:firstLine="180"/>
        <w:jc w:val="both"/>
        <w:rPr>
          <w:lang w:val="es-ES_tradnl"/>
        </w:rPr>
      </w:pPr>
      <w:r>
        <w:rPr>
          <w:lang w:val="es-ES_tradnl"/>
        </w:rPr>
        <w:t xml:space="preserve">Con su furia las tiernas ramas; y una </w:t>
      </w:r>
    </w:p>
    <w:p w14:paraId="492BBFC9" w14:textId="77777777" w:rsidR="00007372" w:rsidRDefault="00007372">
      <w:pPr>
        <w:ind w:right="198" w:firstLine="180"/>
        <w:jc w:val="both"/>
        <w:rPr>
          <w:lang w:val="es-ES_tradnl"/>
        </w:rPr>
      </w:pPr>
      <w:r>
        <w:rPr>
          <w:lang w:val="es-ES_tradnl"/>
        </w:rPr>
        <w:t xml:space="preserve">Muerte violenta bajo un cielo de </w:t>
      </w:r>
    </w:p>
    <w:p w14:paraId="2E696587" w14:textId="77777777" w:rsidR="00007372" w:rsidRDefault="00007372">
      <w:pPr>
        <w:ind w:right="198" w:firstLine="180"/>
        <w:jc w:val="both"/>
        <w:rPr>
          <w:lang w:val="es-ES_tradnl"/>
        </w:rPr>
      </w:pPr>
      <w:r>
        <w:rPr>
          <w:lang w:val="es-ES_tradnl"/>
        </w:rPr>
        <w:t xml:space="preserve">Tormenta es más noble que morir </w:t>
      </w:r>
    </w:p>
    <w:p w14:paraId="1C68A7EA" w14:textId="77777777" w:rsidR="00007372" w:rsidRDefault="00007372">
      <w:pPr>
        <w:ind w:right="198" w:firstLine="180"/>
        <w:jc w:val="both"/>
        <w:rPr>
          <w:lang w:val="es-ES_tradnl"/>
        </w:rPr>
      </w:pPr>
      <w:r>
        <w:rPr>
          <w:lang w:val="es-ES_tradnl"/>
        </w:rPr>
        <w:t xml:space="preserve">Lentamente en los brazos de la senilidad. </w:t>
      </w:r>
    </w:p>
    <w:p w14:paraId="75FE7480" w14:textId="77777777" w:rsidR="00007372" w:rsidRDefault="00007372">
      <w:pPr>
        <w:ind w:right="198" w:firstLine="180"/>
        <w:jc w:val="both"/>
        <w:rPr>
          <w:lang w:val="es-ES_tradnl"/>
        </w:rPr>
      </w:pPr>
      <w:r>
        <w:rPr>
          <w:lang w:val="es-ES_tradnl"/>
        </w:rPr>
        <w:t>Pero no hubo salvación de esas</w:t>
      </w:r>
    </w:p>
    <w:p w14:paraId="3DC8510E" w14:textId="77777777" w:rsidR="00007372" w:rsidRDefault="00007372">
      <w:pPr>
        <w:ind w:right="198" w:firstLine="180"/>
        <w:jc w:val="both"/>
        <w:rPr>
          <w:lang w:val="es-ES_tradnl"/>
        </w:rPr>
      </w:pPr>
      <w:r>
        <w:rPr>
          <w:lang w:val="es-ES_tradnl"/>
        </w:rPr>
        <w:t>Fauces... Los míos cayeron</w:t>
      </w:r>
    </w:p>
    <w:p w14:paraId="48DA57FB" w14:textId="77777777" w:rsidR="00007372" w:rsidRDefault="00007372">
      <w:pPr>
        <w:ind w:right="198" w:firstLine="180"/>
        <w:jc w:val="both"/>
        <w:rPr>
          <w:lang w:val="es-ES_tradnl"/>
        </w:rPr>
      </w:pPr>
      <w:r>
        <w:rPr>
          <w:lang w:val="es-ES_tradnl"/>
        </w:rPr>
        <w:t xml:space="preserve">Y lloraron con los sollozantes ángeles. </w:t>
      </w:r>
    </w:p>
    <w:p w14:paraId="7B6E267A" w14:textId="77777777" w:rsidR="00007372" w:rsidRDefault="00007372">
      <w:pPr>
        <w:ind w:right="198" w:firstLine="180"/>
        <w:jc w:val="both"/>
        <w:rPr>
          <w:lang w:val="es-ES_tradnl"/>
        </w:rPr>
      </w:pPr>
    </w:p>
    <w:p w14:paraId="4BC6FE8C" w14:textId="77777777" w:rsidR="00007372" w:rsidRDefault="00007372">
      <w:pPr>
        <w:ind w:right="198" w:firstLine="180"/>
        <w:jc w:val="both"/>
        <w:rPr>
          <w:lang w:val="es-ES_tradnl"/>
        </w:rPr>
      </w:pPr>
      <w:r>
        <w:rPr>
          <w:lang w:val="es-ES_tradnl"/>
        </w:rPr>
        <w:t xml:space="preserve">Si un terremoto hubiera desgarrado </w:t>
      </w:r>
    </w:p>
    <w:p w14:paraId="2C200DD0" w14:textId="77777777" w:rsidR="00007372" w:rsidRDefault="00007372">
      <w:pPr>
        <w:ind w:right="198" w:firstLine="180"/>
        <w:jc w:val="both"/>
        <w:rPr>
          <w:lang w:val="es-ES_tradnl"/>
        </w:rPr>
      </w:pPr>
      <w:r>
        <w:rPr>
          <w:lang w:val="es-ES_tradnl"/>
        </w:rPr>
        <w:t xml:space="preserve">A mi país en dos y la tierra hubiera </w:t>
      </w:r>
    </w:p>
    <w:p w14:paraId="64BEACF1" w14:textId="77777777" w:rsidR="00007372" w:rsidRDefault="00007372">
      <w:pPr>
        <w:ind w:right="198" w:firstLine="180"/>
        <w:jc w:val="both"/>
        <w:rPr>
          <w:lang w:val="es-ES_tradnl"/>
        </w:rPr>
      </w:pPr>
      <w:r>
        <w:rPr>
          <w:lang w:val="es-ES_tradnl"/>
        </w:rPr>
        <w:t>Engullido a los míos en su seno,</w:t>
      </w:r>
    </w:p>
    <w:p w14:paraId="01FD853A" w14:textId="77777777" w:rsidR="00007372" w:rsidRDefault="00007372">
      <w:pPr>
        <w:ind w:right="198" w:firstLine="180"/>
        <w:jc w:val="both"/>
        <w:rPr>
          <w:lang w:val="es-ES_tradnl"/>
        </w:rPr>
      </w:pPr>
      <w:r>
        <w:rPr>
          <w:lang w:val="es-ES_tradnl"/>
        </w:rPr>
        <w:t xml:space="preserve">Yo hubiera dicho: "Una gran ley misteriosa </w:t>
      </w:r>
    </w:p>
    <w:p w14:paraId="75ECB638" w14:textId="77777777" w:rsidR="00007372" w:rsidRDefault="00007372">
      <w:pPr>
        <w:ind w:right="198" w:firstLine="180"/>
        <w:jc w:val="both"/>
        <w:rPr>
          <w:lang w:val="es-ES_tradnl"/>
        </w:rPr>
      </w:pPr>
      <w:r>
        <w:rPr>
          <w:lang w:val="es-ES_tradnl"/>
        </w:rPr>
        <w:t xml:space="preserve">Ha actuado por voluntad de la fuerza divina, </w:t>
      </w:r>
    </w:p>
    <w:p w14:paraId="15176C5F" w14:textId="77777777" w:rsidR="00007372" w:rsidRDefault="00007372">
      <w:pPr>
        <w:ind w:right="198" w:firstLine="180"/>
        <w:jc w:val="both"/>
        <w:rPr>
          <w:lang w:val="es-ES_tradnl"/>
        </w:rPr>
      </w:pPr>
      <w:r>
        <w:rPr>
          <w:lang w:val="es-ES_tradnl"/>
        </w:rPr>
        <w:t>Y sería una locura si nosotros</w:t>
      </w:r>
    </w:p>
    <w:p w14:paraId="3EA543D1" w14:textId="77777777" w:rsidR="00007372" w:rsidRDefault="00007372">
      <w:pPr>
        <w:ind w:right="198" w:firstLine="180"/>
        <w:jc w:val="both"/>
        <w:rPr>
          <w:lang w:val="es-ES_tradnl"/>
        </w:rPr>
      </w:pPr>
      <w:r>
        <w:rPr>
          <w:lang w:val="es-ES_tradnl"/>
        </w:rPr>
        <w:t xml:space="preserve">Frágiles mortales, intentáramos escudriñar </w:t>
      </w:r>
    </w:p>
    <w:p w14:paraId="65277174" w14:textId="77777777" w:rsidR="00007372" w:rsidRDefault="00007372">
      <w:pPr>
        <w:ind w:right="198" w:firstLine="180"/>
        <w:jc w:val="both"/>
        <w:rPr>
          <w:lang w:val="es-ES_tradnl"/>
        </w:rPr>
      </w:pPr>
      <w:r>
        <w:rPr>
          <w:lang w:val="es-ES_tradnl"/>
        </w:rPr>
        <w:t>Sus profundos secretos..."</w:t>
      </w:r>
    </w:p>
    <w:p w14:paraId="353868C0" w14:textId="77777777" w:rsidR="00007372" w:rsidRDefault="00007372">
      <w:pPr>
        <w:ind w:right="198" w:firstLine="180"/>
        <w:jc w:val="both"/>
        <w:rPr>
          <w:lang w:val="es-ES_tradnl"/>
        </w:rPr>
      </w:pPr>
    </w:p>
    <w:p w14:paraId="50176005" w14:textId="77777777" w:rsidR="00007372" w:rsidRDefault="00007372">
      <w:pPr>
        <w:ind w:right="198" w:firstLine="180"/>
        <w:jc w:val="both"/>
        <w:rPr>
          <w:lang w:val="es-ES_tradnl"/>
        </w:rPr>
      </w:pPr>
      <w:r>
        <w:rPr>
          <w:lang w:val="es-ES_tradnl"/>
        </w:rPr>
        <w:t xml:space="preserve">Pero los míos no murieron en rebeldía; </w:t>
      </w:r>
    </w:p>
    <w:p w14:paraId="2BCB8A97" w14:textId="77777777" w:rsidR="00007372" w:rsidRDefault="00007372">
      <w:pPr>
        <w:ind w:right="198" w:firstLine="180"/>
        <w:jc w:val="both"/>
        <w:rPr>
          <w:lang w:val="es-ES_tradnl"/>
        </w:rPr>
      </w:pPr>
      <w:r>
        <w:rPr>
          <w:lang w:val="es-ES_tradnl"/>
        </w:rPr>
        <w:t>No los mataron en el campo</w:t>
      </w:r>
    </w:p>
    <w:p w14:paraId="3A90967A" w14:textId="77777777" w:rsidR="00007372" w:rsidRDefault="00007372">
      <w:pPr>
        <w:ind w:right="198" w:firstLine="180"/>
        <w:jc w:val="both"/>
        <w:rPr>
          <w:lang w:val="es-ES_tradnl"/>
        </w:rPr>
      </w:pPr>
      <w:r>
        <w:rPr>
          <w:lang w:val="es-ES_tradnl"/>
        </w:rPr>
        <w:t xml:space="preserve">De batalla; ni tampoco un terremoto </w:t>
      </w:r>
    </w:p>
    <w:p w14:paraId="57E99512" w14:textId="77777777" w:rsidR="00007372" w:rsidRDefault="00007372">
      <w:pPr>
        <w:ind w:right="198" w:firstLine="180"/>
        <w:jc w:val="both"/>
        <w:rPr>
          <w:lang w:val="es-ES_tradnl"/>
        </w:rPr>
      </w:pPr>
      <w:r>
        <w:rPr>
          <w:lang w:val="es-ES_tradnl"/>
        </w:rPr>
        <w:t xml:space="preserve">Destrozó mi país para avasallarlos. </w:t>
      </w:r>
    </w:p>
    <w:p w14:paraId="3708A9B5" w14:textId="77777777" w:rsidR="00007372" w:rsidRDefault="00007372">
      <w:pPr>
        <w:ind w:right="198" w:firstLine="180"/>
        <w:jc w:val="both"/>
        <w:rPr>
          <w:lang w:val="es-ES_tradnl"/>
        </w:rPr>
      </w:pPr>
      <w:r>
        <w:rPr>
          <w:lang w:val="es-ES_tradnl"/>
        </w:rPr>
        <w:t xml:space="preserve">La muerte fue su único salvador, y </w:t>
      </w:r>
    </w:p>
    <w:p w14:paraId="62635A3F" w14:textId="77777777" w:rsidR="00007372" w:rsidRDefault="00007372">
      <w:pPr>
        <w:ind w:right="198" w:firstLine="180"/>
        <w:jc w:val="both"/>
        <w:rPr>
          <w:lang w:val="es-ES_tradnl"/>
        </w:rPr>
      </w:pPr>
      <w:r>
        <w:rPr>
          <w:lang w:val="es-ES_tradnl"/>
        </w:rPr>
        <w:t xml:space="preserve">El hambre su único menoscabo. </w:t>
      </w:r>
    </w:p>
    <w:p w14:paraId="188A0665" w14:textId="77777777" w:rsidR="00007372" w:rsidRDefault="00007372">
      <w:pPr>
        <w:ind w:right="198" w:firstLine="180"/>
        <w:jc w:val="both"/>
        <w:rPr>
          <w:lang w:val="es-ES_tradnl"/>
        </w:rPr>
      </w:pPr>
    </w:p>
    <w:p w14:paraId="02240C90" w14:textId="77777777" w:rsidR="00007372" w:rsidRDefault="00007372">
      <w:pPr>
        <w:ind w:right="198" w:firstLine="180"/>
        <w:jc w:val="both"/>
        <w:rPr>
          <w:lang w:val="es-ES_tradnl"/>
        </w:rPr>
      </w:pPr>
      <w:r>
        <w:rPr>
          <w:lang w:val="es-ES_tradnl"/>
        </w:rPr>
        <w:t xml:space="preserve">Los míos murieron en la cruz... </w:t>
      </w:r>
    </w:p>
    <w:p w14:paraId="3C02A8CF" w14:textId="77777777" w:rsidR="00007372" w:rsidRDefault="00007372">
      <w:pPr>
        <w:ind w:right="198" w:firstLine="180"/>
        <w:jc w:val="both"/>
        <w:rPr>
          <w:lang w:val="es-ES_tradnl"/>
        </w:rPr>
      </w:pPr>
      <w:r>
        <w:rPr>
          <w:lang w:val="es-ES_tradnl"/>
        </w:rPr>
        <w:t>Murieron con las manos</w:t>
      </w:r>
    </w:p>
    <w:p w14:paraId="4D12E564" w14:textId="77777777" w:rsidR="00007372" w:rsidRDefault="00007372">
      <w:pPr>
        <w:ind w:right="198" w:firstLine="180"/>
        <w:jc w:val="both"/>
        <w:rPr>
          <w:lang w:val="es-ES_tradnl"/>
        </w:rPr>
      </w:pPr>
      <w:r>
        <w:rPr>
          <w:lang w:val="es-ES_tradnl"/>
        </w:rPr>
        <w:t xml:space="preserve">Extendidas hacia Oriente y Occidente, </w:t>
      </w:r>
    </w:p>
    <w:p w14:paraId="68F71627" w14:textId="77777777" w:rsidR="00007372" w:rsidRDefault="00007372">
      <w:pPr>
        <w:ind w:right="198" w:firstLine="180"/>
        <w:jc w:val="both"/>
        <w:rPr>
          <w:lang w:val="es-ES_tradnl"/>
        </w:rPr>
      </w:pPr>
      <w:r>
        <w:rPr>
          <w:lang w:val="es-ES_tradnl"/>
        </w:rPr>
        <w:t xml:space="preserve">Mientras los despojos de sus ojos </w:t>
      </w:r>
    </w:p>
    <w:p w14:paraId="6A19B46D" w14:textId="77777777" w:rsidR="00007372" w:rsidRDefault="00007372">
      <w:pPr>
        <w:ind w:right="198" w:firstLine="180"/>
        <w:jc w:val="both"/>
        <w:rPr>
          <w:lang w:val="es-ES_tradnl"/>
        </w:rPr>
      </w:pPr>
      <w:r>
        <w:rPr>
          <w:lang w:val="es-ES_tradnl"/>
        </w:rPr>
        <w:t xml:space="preserve">Miraban la oscuridad del </w:t>
      </w:r>
    </w:p>
    <w:p w14:paraId="772BA6C4" w14:textId="77777777" w:rsidR="00007372" w:rsidRDefault="00007372">
      <w:pPr>
        <w:ind w:right="198" w:firstLine="180"/>
        <w:jc w:val="both"/>
        <w:rPr>
          <w:lang w:val="es-ES_tradnl"/>
        </w:rPr>
      </w:pPr>
      <w:r>
        <w:rPr>
          <w:lang w:val="es-ES_tradnl"/>
        </w:rPr>
        <w:t xml:space="preserve">Firmamento... Murieron en silencio. </w:t>
      </w:r>
    </w:p>
    <w:p w14:paraId="60A99FFE" w14:textId="77777777" w:rsidR="00007372" w:rsidRDefault="00007372">
      <w:pPr>
        <w:ind w:right="198" w:firstLine="180"/>
        <w:jc w:val="both"/>
        <w:rPr>
          <w:lang w:val="es-ES_tradnl"/>
        </w:rPr>
      </w:pPr>
      <w:r>
        <w:rPr>
          <w:lang w:val="es-ES_tradnl"/>
        </w:rPr>
        <w:t xml:space="preserve">Pues la humanidad había cerrado sus oídos </w:t>
      </w:r>
    </w:p>
    <w:p w14:paraId="666BB79A" w14:textId="77777777" w:rsidR="00007372" w:rsidRDefault="00007372">
      <w:pPr>
        <w:ind w:right="198" w:firstLine="180"/>
        <w:jc w:val="both"/>
        <w:rPr>
          <w:lang w:val="es-ES_tradnl"/>
        </w:rPr>
      </w:pPr>
      <w:r>
        <w:rPr>
          <w:lang w:val="es-ES_tradnl"/>
        </w:rPr>
        <w:t>A sus gritos. Murieron por no</w:t>
      </w:r>
    </w:p>
    <w:p w14:paraId="4D6F711A" w14:textId="77777777" w:rsidR="00007372" w:rsidRDefault="00007372">
      <w:pPr>
        <w:ind w:right="198" w:firstLine="180"/>
        <w:jc w:val="both"/>
        <w:rPr>
          <w:lang w:val="es-ES_tradnl"/>
        </w:rPr>
      </w:pPr>
      <w:r>
        <w:rPr>
          <w:lang w:val="es-ES_tradnl"/>
        </w:rPr>
        <w:t xml:space="preserve">Favorecer a su enemigo. </w:t>
      </w:r>
    </w:p>
    <w:p w14:paraId="4752CA56" w14:textId="77777777" w:rsidR="00007372" w:rsidRDefault="00007372">
      <w:pPr>
        <w:ind w:right="198" w:firstLine="180"/>
        <w:jc w:val="both"/>
        <w:rPr>
          <w:lang w:val="es-ES_tradnl"/>
        </w:rPr>
      </w:pPr>
      <w:r>
        <w:rPr>
          <w:lang w:val="es-ES_tradnl"/>
        </w:rPr>
        <w:t xml:space="preserve">Murieron por amar a sus </w:t>
      </w:r>
    </w:p>
    <w:p w14:paraId="4E29218E" w14:textId="77777777" w:rsidR="00007372" w:rsidRDefault="00007372">
      <w:pPr>
        <w:ind w:right="198" w:firstLine="180"/>
        <w:jc w:val="both"/>
        <w:rPr>
          <w:lang w:val="es-ES_tradnl"/>
        </w:rPr>
      </w:pPr>
      <w:r>
        <w:rPr>
          <w:lang w:val="es-ES_tradnl"/>
        </w:rPr>
        <w:t xml:space="preserve">Vecinos. Murieron por depositar </w:t>
      </w:r>
    </w:p>
    <w:p w14:paraId="1AF91609" w14:textId="77777777" w:rsidR="00007372" w:rsidRDefault="00007372">
      <w:pPr>
        <w:ind w:right="198" w:firstLine="180"/>
        <w:jc w:val="both"/>
        <w:rPr>
          <w:lang w:val="es-ES_tradnl"/>
        </w:rPr>
      </w:pPr>
      <w:r>
        <w:rPr>
          <w:lang w:val="es-ES_tradnl"/>
        </w:rPr>
        <w:t xml:space="preserve">Su confianza en la humanidad. </w:t>
      </w:r>
    </w:p>
    <w:p w14:paraId="60CF1BC1" w14:textId="77777777" w:rsidR="00007372" w:rsidRDefault="00007372">
      <w:pPr>
        <w:ind w:right="198" w:firstLine="180"/>
        <w:jc w:val="both"/>
        <w:rPr>
          <w:lang w:val="es-ES_tradnl"/>
        </w:rPr>
      </w:pPr>
      <w:r>
        <w:rPr>
          <w:lang w:val="es-ES_tradnl"/>
        </w:rPr>
        <w:t>Murieron por no oprimir</w:t>
      </w:r>
    </w:p>
    <w:p w14:paraId="046895B5" w14:textId="77777777" w:rsidR="00007372" w:rsidRDefault="00007372">
      <w:pPr>
        <w:ind w:right="198" w:firstLine="180"/>
        <w:jc w:val="both"/>
        <w:rPr>
          <w:lang w:val="es-ES_tradnl"/>
        </w:rPr>
      </w:pPr>
      <w:r>
        <w:rPr>
          <w:lang w:val="es-ES_tradnl"/>
        </w:rPr>
        <w:t xml:space="preserve">Al opresor. Murieron </w:t>
      </w:r>
    </w:p>
    <w:p w14:paraId="3B43E505" w14:textId="77777777" w:rsidR="00007372" w:rsidRDefault="00007372">
      <w:pPr>
        <w:ind w:right="198" w:firstLine="180"/>
        <w:jc w:val="both"/>
        <w:rPr>
          <w:lang w:val="es-ES_tradnl"/>
        </w:rPr>
      </w:pPr>
      <w:r>
        <w:rPr>
          <w:lang w:val="es-ES_tradnl"/>
        </w:rPr>
        <w:t>Porque eran las flores</w:t>
      </w:r>
    </w:p>
    <w:p w14:paraId="36B5C75C" w14:textId="77777777" w:rsidR="00007372" w:rsidRDefault="00007372">
      <w:pPr>
        <w:ind w:right="198" w:firstLine="180"/>
        <w:jc w:val="both"/>
        <w:rPr>
          <w:lang w:val="es-ES_tradnl"/>
        </w:rPr>
      </w:pPr>
      <w:r>
        <w:rPr>
          <w:lang w:val="es-ES_tradnl"/>
        </w:rPr>
        <w:t xml:space="preserve">Aplastadas, y no los aplastantes pies. </w:t>
      </w:r>
    </w:p>
    <w:p w14:paraId="76ADE664" w14:textId="77777777" w:rsidR="00007372" w:rsidRDefault="00007372">
      <w:pPr>
        <w:ind w:right="198" w:firstLine="180"/>
        <w:jc w:val="both"/>
        <w:rPr>
          <w:lang w:val="es-ES_tradnl"/>
        </w:rPr>
      </w:pPr>
      <w:r>
        <w:rPr>
          <w:lang w:val="es-ES_tradnl"/>
        </w:rPr>
        <w:t>Murieron porque eran pacíficos.</w:t>
      </w:r>
    </w:p>
    <w:p w14:paraId="086C7F98" w14:textId="77777777" w:rsidR="00007372" w:rsidRDefault="00007372">
      <w:pPr>
        <w:ind w:right="198" w:firstLine="180"/>
        <w:jc w:val="both"/>
        <w:rPr>
          <w:lang w:val="es-ES_tradnl"/>
        </w:rPr>
      </w:pPr>
    </w:p>
    <w:p w14:paraId="4567A809" w14:textId="77777777" w:rsidR="00007372" w:rsidRDefault="00007372">
      <w:pPr>
        <w:ind w:right="198" w:firstLine="180"/>
        <w:jc w:val="both"/>
        <w:rPr>
          <w:lang w:val="es-ES_tradnl"/>
        </w:rPr>
      </w:pPr>
      <w:r>
        <w:rPr>
          <w:lang w:val="es-ES_tradnl"/>
        </w:rPr>
        <w:t xml:space="preserve">Perecieron de hambre en una tierra </w:t>
      </w:r>
    </w:p>
    <w:p w14:paraId="34A6357D" w14:textId="77777777" w:rsidR="00007372" w:rsidRDefault="00007372">
      <w:pPr>
        <w:ind w:right="198" w:firstLine="180"/>
        <w:jc w:val="both"/>
        <w:rPr>
          <w:lang w:val="es-ES_tradnl"/>
        </w:rPr>
      </w:pPr>
      <w:r>
        <w:rPr>
          <w:lang w:val="es-ES_tradnl"/>
        </w:rPr>
        <w:t>Rica en leche y miel.</w:t>
      </w:r>
    </w:p>
    <w:p w14:paraId="675EDC8B" w14:textId="77777777" w:rsidR="00007372" w:rsidRDefault="00007372">
      <w:pPr>
        <w:ind w:right="198" w:firstLine="180"/>
        <w:jc w:val="both"/>
        <w:rPr>
          <w:lang w:val="es-ES_tradnl"/>
        </w:rPr>
      </w:pPr>
      <w:r>
        <w:rPr>
          <w:lang w:val="es-ES_tradnl"/>
        </w:rPr>
        <w:t>Murieron porque se levantaron</w:t>
      </w:r>
    </w:p>
    <w:p w14:paraId="3D3F9C0F" w14:textId="77777777" w:rsidR="00007372" w:rsidRDefault="00007372">
      <w:pPr>
        <w:ind w:right="198" w:firstLine="180"/>
        <w:jc w:val="both"/>
        <w:rPr>
          <w:lang w:val="es-ES_tradnl"/>
        </w:rPr>
      </w:pPr>
      <w:r>
        <w:rPr>
          <w:lang w:val="es-ES_tradnl"/>
        </w:rPr>
        <w:t xml:space="preserve">Los monstruos del infierno y destruyeron </w:t>
      </w:r>
    </w:p>
    <w:p w14:paraId="4C52C3F0" w14:textId="77777777" w:rsidR="00007372" w:rsidRDefault="00007372">
      <w:pPr>
        <w:ind w:right="198" w:firstLine="180"/>
        <w:jc w:val="both"/>
        <w:rPr>
          <w:lang w:val="es-ES_tradnl"/>
        </w:rPr>
      </w:pPr>
      <w:r>
        <w:rPr>
          <w:lang w:val="es-ES_tradnl"/>
        </w:rPr>
        <w:t>Todo lo que crecía en sus campos,</w:t>
      </w:r>
    </w:p>
    <w:p w14:paraId="1E33BBE3" w14:textId="77777777" w:rsidR="00007372" w:rsidRDefault="00007372">
      <w:pPr>
        <w:ind w:right="198" w:firstLine="180"/>
        <w:jc w:val="both"/>
        <w:rPr>
          <w:lang w:val="es-ES_tradnl"/>
        </w:rPr>
      </w:pPr>
      <w:r>
        <w:rPr>
          <w:lang w:val="es-ES_tradnl"/>
        </w:rPr>
        <w:t xml:space="preserve">Y devoraron sus últimas reservas... </w:t>
      </w:r>
    </w:p>
    <w:p w14:paraId="41BBA3F2" w14:textId="77777777" w:rsidR="00007372" w:rsidRDefault="00007372">
      <w:pPr>
        <w:ind w:right="198" w:firstLine="180"/>
        <w:jc w:val="both"/>
        <w:rPr>
          <w:lang w:val="es-ES_tradnl"/>
        </w:rPr>
      </w:pPr>
      <w:r>
        <w:rPr>
          <w:lang w:val="es-ES_tradnl"/>
        </w:rPr>
        <w:t>Murieron porque las víboras y</w:t>
      </w:r>
    </w:p>
    <w:p w14:paraId="568D4265" w14:textId="77777777" w:rsidR="00007372" w:rsidRDefault="00007372">
      <w:pPr>
        <w:ind w:right="198" w:firstLine="180"/>
        <w:jc w:val="both"/>
        <w:rPr>
          <w:lang w:val="es-ES_tradnl"/>
        </w:rPr>
      </w:pPr>
      <w:r>
        <w:rPr>
          <w:lang w:val="es-ES_tradnl"/>
        </w:rPr>
        <w:t xml:space="preserve">Los hijos de las víboras escupieron veneno </w:t>
      </w:r>
    </w:p>
    <w:p w14:paraId="04390179" w14:textId="77777777" w:rsidR="00007372" w:rsidRDefault="00007372">
      <w:pPr>
        <w:ind w:right="198" w:firstLine="180"/>
        <w:jc w:val="both"/>
        <w:rPr>
          <w:lang w:val="es-ES_tradnl"/>
        </w:rPr>
      </w:pPr>
      <w:r>
        <w:rPr>
          <w:lang w:val="es-ES_tradnl"/>
        </w:rPr>
        <w:t xml:space="preserve">En el espacio donde los Cedros Sagrados y </w:t>
      </w:r>
    </w:p>
    <w:p w14:paraId="19FA3E33" w14:textId="77777777" w:rsidR="00007372" w:rsidRDefault="00007372">
      <w:pPr>
        <w:ind w:right="198" w:firstLine="180"/>
        <w:jc w:val="both"/>
        <w:rPr>
          <w:lang w:val="es-ES_tradnl"/>
        </w:rPr>
      </w:pPr>
      <w:r>
        <w:rPr>
          <w:lang w:val="es-ES_tradnl"/>
        </w:rPr>
        <w:t>Las rosas y el jazmín exhalaban</w:t>
      </w:r>
    </w:p>
    <w:p w14:paraId="3030E9B1" w14:textId="77777777" w:rsidR="00007372" w:rsidRDefault="00007372">
      <w:pPr>
        <w:ind w:right="198" w:firstLine="180"/>
        <w:jc w:val="both"/>
        <w:rPr>
          <w:lang w:val="es-ES_tradnl"/>
        </w:rPr>
      </w:pPr>
      <w:r>
        <w:rPr>
          <w:lang w:val="es-ES_tradnl"/>
        </w:rPr>
        <w:lastRenderedPageBreak/>
        <w:t>Su fragancia...</w:t>
      </w:r>
    </w:p>
    <w:p w14:paraId="5F8209DC" w14:textId="77777777" w:rsidR="00007372" w:rsidRDefault="00007372">
      <w:pPr>
        <w:ind w:right="198" w:firstLine="180"/>
        <w:jc w:val="both"/>
        <w:rPr>
          <w:lang w:val="es-ES_tradnl"/>
        </w:rPr>
      </w:pPr>
      <w:r>
        <w:rPr>
          <w:lang w:val="es-ES_tradnl"/>
        </w:rPr>
        <w:t xml:space="preserve">Los míos y los tuyos, Hermano </w:t>
      </w:r>
    </w:p>
    <w:p w14:paraId="1AC11F9B" w14:textId="77777777" w:rsidR="00007372" w:rsidRDefault="00007372">
      <w:pPr>
        <w:ind w:right="198" w:firstLine="180"/>
        <w:jc w:val="both"/>
        <w:rPr>
          <w:lang w:val="es-ES_tradnl"/>
        </w:rPr>
      </w:pPr>
      <w:r>
        <w:rPr>
          <w:lang w:val="es-ES_tradnl"/>
        </w:rPr>
        <w:t xml:space="preserve">Sirio, están muertos... ¿Qué se puede </w:t>
      </w:r>
    </w:p>
    <w:p w14:paraId="7DE6393F" w14:textId="77777777" w:rsidR="00007372" w:rsidRDefault="00007372">
      <w:pPr>
        <w:ind w:right="198" w:firstLine="180"/>
        <w:jc w:val="both"/>
        <w:rPr>
          <w:lang w:val="es-ES_tradnl"/>
        </w:rPr>
      </w:pPr>
      <w:r>
        <w:rPr>
          <w:lang w:val="es-ES_tradnl"/>
        </w:rPr>
        <w:t xml:space="preserve">Hacer por los que mueren? Nuestros </w:t>
      </w:r>
    </w:p>
    <w:p w14:paraId="042F3215" w14:textId="77777777" w:rsidR="00007372" w:rsidRDefault="00007372">
      <w:pPr>
        <w:ind w:right="198" w:firstLine="180"/>
        <w:jc w:val="both"/>
        <w:rPr>
          <w:lang w:val="es-ES_tradnl"/>
        </w:rPr>
      </w:pPr>
      <w:r>
        <w:rPr>
          <w:lang w:val="es-ES_tradnl"/>
        </w:rPr>
        <w:t>Lamentos no paliarán su</w:t>
      </w:r>
    </w:p>
    <w:p w14:paraId="21A0FD6A" w14:textId="77777777" w:rsidR="00007372" w:rsidRDefault="00007372">
      <w:pPr>
        <w:ind w:right="198" w:firstLine="180"/>
        <w:jc w:val="both"/>
        <w:rPr>
          <w:lang w:val="es-ES_tradnl"/>
        </w:rPr>
      </w:pPr>
      <w:r>
        <w:rPr>
          <w:lang w:val="es-ES_tradnl"/>
        </w:rPr>
        <w:t xml:space="preserve">Hambre y nuestras lágrimas no saciarán </w:t>
      </w:r>
    </w:p>
    <w:p w14:paraId="38267E4F" w14:textId="77777777" w:rsidR="00007372" w:rsidRDefault="00007372">
      <w:pPr>
        <w:ind w:right="198" w:firstLine="180"/>
        <w:jc w:val="both"/>
        <w:rPr>
          <w:lang w:val="es-ES_tradnl"/>
        </w:rPr>
      </w:pPr>
      <w:r>
        <w:rPr>
          <w:lang w:val="es-ES_tradnl"/>
        </w:rPr>
        <w:t xml:space="preserve">Su sed; ¿Qué podemos hacer para </w:t>
      </w:r>
    </w:p>
    <w:p w14:paraId="37C87C62" w14:textId="77777777" w:rsidR="00007372" w:rsidRDefault="00007372">
      <w:pPr>
        <w:ind w:right="198" w:firstLine="180"/>
        <w:jc w:val="both"/>
        <w:rPr>
          <w:lang w:val="es-ES_tradnl"/>
        </w:rPr>
      </w:pPr>
      <w:r>
        <w:rPr>
          <w:lang w:val="es-ES_tradnl"/>
        </w:rPr>
        <w:t xml:space="preserve">Salvarlos de la férreas garras del </w:t>
      </w:r>
    </w:p>
    <w:p w14:paraId="215893B8" w14:textId="77777777" w:rsidR="00007372" w:rsidRDefault="00007372">
      <w:pPr>
        <w:ind w:right="198" w:firstLine="180"/>
        <w:jc w:val="both"/>
        <w:rPr>
          <w:lang w:val="es-ES_tradnl"/>
        </w:rPr>
      </w:pPr>
      <w:r>
        <w:rPr>
          <w:lang w:val="es-ES_tradnl"/>
        </w:rPr>
        <w:t>Hambre? Hermano mío, la bondad</w:t>
      </w:r>
    </w:p>
    <w:p w14:paraId="5E27C4B2" w14:textId="77777777" w:rsidR="00007372" w:rsidRDefault="00007372">
      <w:pPr>
        <w:ind w:right="198" w:firstLine="180"/>
        <w:jc w:val="both"/>
        <w:rPr>
          <w:lang w:val="es-ES_tradnl"/>
        </w:rPr>
      </w:pPr>
      <w:r>
        <w:rPr>
          <w:lang w:val="es-ES_tradnl"/>
        </w:rPr>
        <w:t xml:space="preserve">Que te impele a ofrecer una parte de tu vida </w:t>
      </w:r>
    </w:p>
    <w:p w14:paraId="36B1CC1D" w14:textId="77777777" w:rsidR="00007372" w:rsidRDefault="00007372">
      <w:pPr>
        <w:ind w:right="198" w:firstLine="180"/>
        <w:jc w:val="both"/>
        <w:rPr>
          <w:lang w:val="es-ES_tradnl"/>
        </w:rPr>
      </w:pPr>
      <w:r>
        <w:rPr>
          <w:lang w:val="es-ES_tradnl"/>
        </w:rPr>
        <w:t xml:space="preserve">A cualquier ser humano que esté en </w:t>
      </w:r>
    </w:p>
    <w:p w14:paraId="5DF03A24" w14:textId="77777777" w:rsidR="00007372" w:rsidRDefault="00007372">
      <w:pPr>
        <w:ind w:right="198" w:firstLine="180"/>
        <w:jc w:val="both"/>
        <w:rPr>
          <w:lang w:val="es-ES_tradnl"/>
        </w:rPr>
      </w:pPr>
      <w:r>
        <w:rPr>
          <w:lang w:val="es-ES_tradnl"/>
        </w:rPr>
        <w:t>Camino de perder su vida, es la única virtud Que te hace digno de la luz del</w:t>
      </w:r>
    </w:p>
    <w:p w14:paraId="63F36D77" w14:textId="77777777" w:rsidR="00007372" w:rsidRDefault="00007372">
      <w:pPr>
        <w:ind w:right="198" w:firstLine="180"/>
        <w:jc w:val="both"/>
        <w:rPr>
          <w:lang w:val="es-ES_tradnl"/>
        </w:rPr>
      </w:pPr>
      <w:r>
        <w:rPr>
          <w:lang w:val="es-ES_tradnl"/>
        </w:rPr>
        <w:t>Día y la paz de la</w:t>
      </w:r>
    </w:p>
    <w:p w14:paraId="0CBB47C6" w14:textId="77777777" w:rsidR="00007372" w:rsidRDefault="00007372">
      <w:pPr>
        <w:ind w:right="198" w:firstLine="180"/>
        <w:jc w:val="both"/>
        <w:rPr>
          <w:lang w:val="es-ES_tradnl"/>
        </w:rPr>
      </w:pPr>
      <w:r>
        <w:rPr>
          <w:lang w:val="es-ES_tradnl"/>
        </w:rPr>
        <w:t xml:space="preserve">Noche... Recuerda, hermano mío, </w:t>
      </w:r>
    </w:p>
    <w:p w14:paraId="07BD2CBB" w14:textId="77777777" w:rsidR="00007372" w:rsidRDefault="00007372">
      <w:pPr>
        <w:ind w:right="198" w:firstLine="180"/>
        <w:jc w:val="both"/>
        <w:rPr>
          <w:lang w:val="es-ES_tradnl"/>
        </w:rPr>
      </w:pPr>
      <w:r>
        <w:rPr>
          <w:lang w:val="es-ES_tradnl"/>
        </w:rPr>
        <w:t xml:space="preserve">Que la moneda que dejas caer en </w:t>
      </w:r>
    </w:p>
    <w:p w14:paraId="7F69C571" w14:textId="77777777" w:rsidR="00007372" w:rsidRDefault="00007372">
      <w:pPr>
        <w:ind w:right="198" w:firstLine="180"/>
        <w:jc w:val="both"/>
        <w:rPr>
          <w:lang w:val="es-ES_tradnl"/>
        </w:rPr>
      </w:pPr>
      <w:r>
        <w:rPr>
          <w:lang w:val="es-ES_tradnl"/>
        </w:rPr>
        <w:t xml:space="preserve">La marchita mano que se tiende hacia </w:t>
      </w:r>
    </w:p>
    <w:p w14:paraId="17C87325" w14:textId="77777777" w:rsidR="00007372" w:rsidRDefault="00007372">
      <w:pPr>
        <w:ind w:right="198" w:firstLine="180"/>
        <w:jc w:val="both"/>
        <w:rPr>
          <w:lang w:val="es-ES_tradnl"/>
        </w:rPr>
      </w:pPr>
      <w:r>
        <w:t xml:space="preserve">Ti </w:t>
      </w:r>
      <w:r>
        <w:rPr>
          <w:lang w:val="es-ES_tradnl"/>
        </w:rPr>
        <w:t xml:space="preserve">es la única cadena de oro que </w:t>
      </w:r>
    </w:p>
    <w:p w14:paraId="7FF605EA" w14:textId="77777777" w:rsidR="00007372" w:rsidRDefault="00007372">
      <w:pPr>
        <w:ind w:right="198" w:firstLine="180"/>
        <w:jc w:val="both"/>
        <w:rPr>
          <w:lang w:val="es-ES_tradnl"/>
        </w:rPr>
      </w:pPr>
      <w:r>
        <w:rPr>
          <w:lang w:val="es-ES_tradnl"/>
        </w:rPr>
        <w:t>Enlaza tu rico corazón</w:t>
      </w:r>
    </w:p>
    <w:p w14:paraId="1C4DDA0C" w14:textId="77777777" w:rsidR="00007372" w:rsidRDefault="00007372">
      <w:pPr>
        <w:ind w:right="198" w:firstLine="180"/>
        <w:jc w:val="both"/>
        <w:rPr>
          <w:lang w:val="es-ES_tradnl"/>
        </w:rPr>
      </w:pPr>
      <w:r>
        <w:rPr>
          <w:lang w:val="es-ES_tradnl"/>
        </w:rPr>
        <w:t>Con el amante corazón de Dios.</w:t>
      </w:r>
    </w:p>
    <w:p w14:paraId="71B2B188" w14:textId="77777777" w:rsidR="00007372" w:rsidRDefault="00007372">
      <w:pPr>
        <w:ind w:right="198" w:firstLine="180"/>
        <w:jc w:val="both"/>
        <w:rPr>
          <w:lang w:val="es-ES_tradnl"/>
        </w:rPr>
      </w:pPr>
    </w:p>
    <w:p w14:paraId="6F51B0EE" w14:textId="77777777" w:rsidR="00007372" w:rsidRDefault="00007372">
      <w:pPr>
        <w:keepNext/>
        <w:ind w:right="198" w:firstLine="180"/>
        <w:jc w:val="center"/>
        <w:rPr>
          <w:b/>
          <w:lang w:val="es-ES_tradnl"/>
        </w:rPr>
      </w:pPr>
      <w:r>
        <w:rPr>
          <w:b/>
          <w:lang w:val="es-ES_tradnl"/>
        </w:rPr>
        <w:t>LA VIOLETA AMBICIOSA</w:t>
      </w:r>
    </w:p>
    <w:p w14:paraId="2BFD847C" w14:textId="77777777" w:rsidR="00007372" w:rsidRDefault="00007372">
      <w:pPr>
        <w:ind w:right="198"/>
        <w:rPr>
          <w:lang w:val="es-ES_tradnl"/>
        </w:rPr>
      </w:pPr>
    </w:p>
    <w:p w14:paraId="37D063C9" w14:textId="77777777" w:rsidR="00007372" w:rsidRDefault="00007372">
      <w:pPr>
        <w:ind w:right="198" w:firstLine="180"/>
        <w:jc w:val="both"/>
        <w:rPr>
          <w:lang w:val="es-ES_tradnl"/>
        </w:rPr>
      </w:pPr>
      <w:r>
        <w:rPr>
          <w:lang w:val="es-ES_tradnl"/>
        </w:rPr>
        <w:t>Había en un bosque solitario una bonita violeta que vivía, satisfecha, entre sus compañeras.</w:t>
      </w:r>
    </w:p>
    <w:p w14:paraId="5090EE96" w14:textId="77777777" w:rsidR="00007372" w:rsidRDefault="00007372">
      <w:pPr>
        <w:ind w:right="198" w:firstLine="180"/>
        <w:jc w:val="both"/>
        <w:rPr>
          <w:lang w:val="es-ES_tradnl"/>
        </w:rPr>
      </w:pPr>
      <w:r>
        <w:rPr>
          <w:lang w:val="es-ES_tradnl"/>
        </w:rPr>
        <w:t>Cierta mañana, alzó su cabeza y vio una rosa que se alzaba, por encima de ella, radiante y orgullosa.</w:t>
      </w:r>
    </w:p>
    <w:p w14:paraId="631DBECA" w14:textId="77777777" w:rsidR="00007372" w:rsidRDefault="00007372">
      <w:pPr>
        <w:ind w:right="198" w:firstLine="180"/>
        <w:jc w:val="both"/>
        <w:rPr>
          <w:lang w:val="es-ES_tradnl"/>
        </w:rPr>
      </w:pPr>
      <w:r>
        <w:rPr>
          <w:lang w:val="es-ES_tradnl"/>
        </w:rPr>
        <w:t>Gimió la violeta diciendo:</w:t>
      </w:r>
    </w:p>
    <w:p w14:paraId="072D4479" w14:textId="77777777" w:rsidR="00007372" w:rsidRDefault="00007372">
      <w:pPr>
        <w:ind w:right="198" w:firstLine="180"/>
        <w:jc w:val="both"/>
        <w:rPr>
          <w:lang w:val="es-ES_tradnl"/>
        </w:rPr>
      </w:pPr>
      <w:r>
        <w:rPr>
          <w:lang w:val="es-ES_tradnl"/>
        </w:rPr>
        <w:t>-Poca suerte he tenido entre las flores. ¡Humilde es mi destino! Vivo pegada a la tierra y no puedo levantar mi cara hacia el sol como lo hacen las rosas!</w:t>
      </w:r>
    </w:p>
    <w:p w14:paraId="6EA87773" w14:textId="77777777" w:rsidR="00007372" w:rsidRDefault="00007372">
      <w:pPr>
        <w:ind w:right="198" w:firstLine="180"/>
        <w:jc w:val="both"/>
        <w:rPr>
          <w:lang w:val="es-ES_tradnl"/>
        </w:rPr>
      </w:pPr>
      <w:r>
        <w:rPr>
          <w:lang w:val="es-ES_tradnl"/>
        </w:rPr>
        <w:t>Y la Naturaleza la oyó y le dijo a la violeta:</w:t>
      </w:r>
    </w:p>
    <w:p w14:paraId="4FFB5809" w14:textId="77777777" w:rsidR="00007372" w:rsidRDefault="00007372">
      <w:pPr>
        <w:ind w:right="198" w:firstLine="180"/>
        <w:jc w:val="both"/>
        <w:rPr>
          <w:lang w:val="es-ES_tradnl"/>
        </w:rPr>
      </w:pPr>
      <w:r>
        <w:rPr>
          <w:lang w:val="es-ES_tradnl"/>
        </w:rPr>
        <w:t>- ¿Qué te ocurre, hijita mía? ¿Las vanas ambiciones se han apoderado de ti?</w:t>
      </w:r>
    </w:p>
    <w:p w14:paraId="786D226A" w14:textId="77777777" w:rsidR="00007372" w:rsidRDefault="00007372">
      <w:pPr>
        <w:ind w:right="198" w:firstLine="180"/>
        <w:jc w:val="both"/>
        <w:rPr>
          <w:lang w:val="es-ES_tradnl"/>
        </w:rPr>
      </w:pPr>
      <w:r>
        <w:rPr>
          <w:lang w:val="es-ES_tradnl"/>
        </w:rPr>
        <w:t>-Te suplico, oh, Madre Poderosa -dijo la violeta-, que me transformes en rosa, tan siquiera por un día.</w:t>
      </w:r>
    </w:p>
    <w:p w14:paraId="0DCE31D9" w14:textId="77777777" w:rsidR="00007372" w:rsidRDefault="00007372">
      <w:pPr>
        <w:ind w:right="198" w:firstLine="180"/>
        <w:jc w:val="both"/>
        <w:rPr>
          <w:lang w:val="es-ES_tradnl"/>
        </w:rPr>
      </w:pPr>
      <w:r>
        <w:rPr>
          <w:lang w:val="es-ES_tradnl"/>
        </w:rPr>
        <w:t>-No sabes lo que estás pidiendo -respondió la Naturaleza-. Ignoras los infortunios que se esconden tras la apariencia de las grandezas.</w:t>
      </w:r>
    </w:p>
    <w:p w14:paraId="3A5B16B1" w14:textId="77777777" w:rsidR="00007372" w:rsidRDefault="00007372">
      <w:pPr>
        <w:ind w:right="198" w:firstLine="180"/>
        <w:jc w:val="both"/>
        <w:rPr>
          <w:lang w:val="es-ES_tradnl"/>
        </w:rPr>
      </w:pPr>
      <w:r>
        <w:rPr>
          <w:lang w:val="es-ES_tradnl"/>
        </w:rPr>
        <w:t>-Transfórmame en una rosa esbelta -insistió la violeta-. Y todo lo que me acontezca será consecuencia de mis propios deseos y aspiraciones.</w:t>
      </w:r>
    </w:p>
    <w:p w14:paraId="53825B5E" w14:textId="77777777" w:rsidR="00007372" w:rsidRDefault="00007372">
      <w:pPr>
        <w:ind w:right="198" w:firstLine="180"/>
        <w:jc w:val="both"/>
        <w:rPr>
          <w:lang w:val="es-ES_tradnl"/>
        </w:rPr>
      </w:pPr>
      <w:r>
        <w:rPr>
          <w:lang w:val="es-ES_tradnl"/>
        </w:rPr>
        <w:t>La Naturaleza extendió su mágica mano y la violeta se transformó en una rosa suntuosa.</w:t>
      </w:r>
    </w:p>
    <w:p w14:paraId="4AF80189" w14:textId="77777777" w:rsidR="00007372" w:rsidRDefault="00007372">
      <w:pPr>
        <w:ind w:right="198" w:firstLine="180"/>
        <w:jc w:val="both"/>
        <w:rPr>
          <w:lang w:val="es-ES_tradnl"/>
        </w:rPr>
      </w:pPr>
      <w:r>
        <w:rPr>
          <w:lang w:val="es-ES_tradnl"/>
        </w:rPr>
        <w:t>Y en la tarde de aquel día, el cielo se oscureció y los vientos y la lluvia devastaron el bosque. Y los árboles y las rosas cayeron abatidas. Solamente las humilde violetas escaparon a la masacre.</w:t>
      </w:r>
    </w:p>
    <w:p w14:paraId="275FBD30" w14:textId="77777777" w:rsidR="00007372" w:rsidRDefault="00007372">
      <w:pPr>
        <w:ind w:right="198" w:firstLine="180"/>
        <w:jc w:val="both"/>
        <w:rPr>
          <w:lang w:val="es-ES_tradnl"/>
        </w:rPr>
      </w:pPr>
    </w:p>
    <w:p w14:paraId="1EE99ACE" w14:textId="77777777" w:rsidR="00007372" w:rsidRDefault="00007372">
      <w:pPr>
        <w:ind w:right="198" w:firstLine="180"/>
        <w:jc w:val="both"/>
        <w:rPr>
          <w:lang w:val="es-ES_tradnl"/>
        </w:rPr>
      </w:pPr>
      <w:r>
        <w:rPr>
          <w:spacing w:val="2"/>
          <w:lang w:val="es-ES_tradnl"/>
        </w:rPr>
        <w:t xml:space="preserve">Y </w:t>
      </w:r>
      <w:r>
        <w:rPr>
          <w:lang w:val="es-ES_tradnl"/>
        </w:rPr>
        <w:t>una de ellas, mirando alrededor de sí, dijo a sus compañeras:</w:t>
      </w:r>
    </w:p>
    <w:p w14:paraId="02E48571" w14:textId="77777777" w:rsidR="00007372" w:rsidRDefault="00007372">
      <w:pPr>
        <w:ind w:right="198" w:firstLine="180"/>
        <w:jc w:val="both"/>
        <w:rPr>
          <w:lang w:val="es-ES_tradnl"/>
        </w:rPr>
      </w:pPr>
      <w:r>
        <w:rPr>
          <w:lang w:val="es-ES_tradnl"/>
        </w:rPr>
        <w:t>-Mirad, hermanas, lo que la tempestad hizo de las grandes plantas que se levantaban con orgullo e impertinencia. -Nosotros nos apegamos a la tierras-dijo otra-, pero escapamos a la furia de los huracanes.</w:t>
      </w:r>
    </w:p>
    <w:p w14:paraId="13DFE0CC" w14:textId="77777777" w:rsidR="00007372" w:rsidRDefault="00007372">
      <w:pPr>
        <w:ind w:right="198" w:firstLine="180"/>
        <w:jc w:val="both"/>
        <w:rPr>
          <w:lang w:val="es-ES_tradnl"/>
        </w:rPr>
      </w:pPr>
      <w:r>
        <w:rPr>
          <w:lang w:val="es-ES_tradnl"/>
        </w:rPr>
        <w:t>Y dijo una tercera -Somos pequeñas y humildes, pero las tempestades no pueden con nosotras.</w:t>
      </w:r>
    </w:p>
    <w:p w14:paraId="0EBFB40D" w14:textId="77777777" w:rsidR="00007372" w:rsidRDefault="00007372">
      <w:pPr>
        <w:ind w:right="198" w:firstLine="180"/>
        <w:jc w:val="both"/>
        <w:rPr>
          <w:lang w:val="es-ES_tradnl"/>
        </w:rPr>
      </w:pPr>
      <w:r>
        <w:rPr>
          <w:lang w:val="es-ES_tradnl"/>
        </w:rPr>
        <w:t>Entonces, la reina de las violetas vio a la rosa que había sido violeta, extendida sobre el suelo, como muerta. Y dijo: -Ved y meditad, hijas mías, sobre la suerte de la violeta ilusionada por sus ambiciones. ¡Que su infortunio les sirva de ejemplo!</w:t>
      </w:r>
    </w:p>
    <w:p w14:paraId="6B6B1B34" w14:textId="77777777" w:rsidR="00007372" w:rsidRDefault="00007372">
      <w:pPr>
        <w:ind w:right="198" w:firstLine="180"/>
        <w:jc w:val="both"/>
        <w:rPr>
          <w:lang w:val="es-ES_tradnl"/>
        </w:rPr>
      </w:pPr>
      <w:r>
        <w:rPr>
          <w:lang w:val="es-ES_tradnl"/>
        </w:rPr>
        <w:t>Y oyendo esas palabras, la rosa agonizante se estremeció y, apelando a todas sus fuerzas, dijo con voz entrecortada: -Oídme, ignorantes, satisfechas y cobardes. Ayer era como vosotras, humilde y segura. Mas la satisfacción que me protegía también me limitaba. Podía continuar viviendo como vosotras, pegada al suelo, hasta que el invierno me envolviera con su nieve y me llevase hasta el silencio eterno, sin conocer los secretos y las glorias de la vida, más allá de lo que innumerables generaciones de violetas conocieron, desde que hubo violetas en el mundo.</w:t>
      </w:r>
    </w:p>
    <w:p w14:paraId="06FF9AD9" w14:textId="77777777" w:rsidR="00007372" w:rsidRDefault="00007372">
      <w:pPr>
        <w:ind w:right="198" w:firstLine="180"/>
        <w:jc w:val="both"/>
        <w:rPr>
          <w:lang w:val="es-ES_tradnl"/>
        </w:rPr>
      </w:pPr>
      <w:r>
        <w:rPr>
          <w:lang w:val="es-ES_tradnl"/>
        </w:rPr>
        <w:t>"Pero escuché, en el silencio de la noche; y oí al mundo superior decir a este mundo: "El objetivo de la vida es alcanzar lo que hay más allá de la vida." Pedí, entonces a la Naturaleza -que no es sino la exteriorización de nuestros sueños invisibles- me transformara en una rosa. Y la Naturaleza accedió a mi deseo.</w:t>
      </w:r>
    </w:p>
    <w:p w14:paraId="16E41B2D" w14:textId="77777777" w:rsidR="00007372" w:rsidRDefault="00007372">
      <w:pPr>
        <w:ind w:right="198" w:firstLine="180"/>
        <w:jc w:val="both"/>
        <w:rPr>
          <w:lang w:val="es-ES_tradnl"/>
        </w:rPr>
      </w:pPr>
      <w:r>
        <w:rPr>
          <w:lang w:val="es-ES_tradnl"/>
        </w:rPr>
        <w:lastRenderedPageBreak/>
        <w:t>"Viví una hora como rosa. Viví una hora como reina. Y vi el mundo con los ojos de una rosa. Y oí la melodía del éter con los oídos de una rosa. Y acaricié la luz con los pétalos de una rosa. ¿Puede, alguna de vosotras vanagloriarse de tal honra?</w:t>
      </w:r>
    </w:p>
    <w:p w14:paraId="47F3447F" w14:textId="77777777" w:rsidR="00007372" w:rsidRDefault="00007372">
      <w:pPr>
        <w:ind w:right="198" w:firstLine="180"/>
        <w:jc w:val="both"/>
        <w:rPr>
          <w:lang w:val="es-ES_tradnl"/>
        </w:rPr>
      </w:pPr>
      <w:r>
        <w:rPr>
          <w:lang w:val="es-ES_tradnl"/>
        </w:rPr>
        <w:t>"Muero ahora, llevando en el alma lo que el alma de violeta alguna jamás experimentó. Muero sabiendo lo que hay más allá de los horizontes estrechos en que nací. Y este es el objetivo de la vida.</w:t>
      </w:r>
    </w:p>
    <w:p w14:paraId="5A9789FC" w14:textId="77777777" w:rsidR="00007372" w:rsidRDefault="00007372">
      <w:pPr>
        <w:ind w:right="198" w:firstLine="180"/>
        <w:jc w:val="both"/>
        <w:rPr>
          <w:lang w:val="es-ES_tradnl"/>
        </w:rPr>
      </w:pPr>
    </w:p>
    <w:p w14:paraId="02957E30" w14:textId="77777777" w:rsidR="00007372" w:rsidRDefault="00007372">
      <w:pPr>
        <w:keepNext/>
        <w:ind w:right="198" w:firstLine="180"/>
        <w:jc w:val="center"/>
        <w:rPr>
          <w:b/>
          <w:spacing w:val="2"/>
          <w:lang w:val="es-ES_tradnl"/>
        </w:rPr>
      </w:pPr>
      <w:r>
        <w:rPr>
          <w:b/>
          <w:spacing w:val="2"/>
          <w:lang w:val="es-ES_tradnl"/>
        </w:rPr>
        <w:t>LAS LETRAS DE FUEGO</w:t>
      </w:r>
    </w:p>
    <w:p w14:paraId="3C16B1A8" w14:textId="77777777" w:rsidR="00007372" w:rsidRDefault="00007372">
      <w:pPr>
        <w:ind w:right="198" w:firstLine="180"/>
        <w:jc w:val="both"/>
        <w:rPr>
          <w:spacing w:val="2"/>
          <w:lang w:val="es-ES_tradnl"/>
        </w:rPr>
      </w:pPr>
    </w:p>
    <w:p w14:paraId="4DAA590B" w14:textId="77777777" w:rsidR="00007372" w:rsidRDefault="00007372">
      <w:pPr>
        <w:ind w:left="720" w:right="198" w:firstLine="720"/>
        <w:jc w:val="both"/>
        <w:rPr>
          <w:spacing w:val="2"/>
          <w:lang w:val="es-ES_tradnl"/>
        </w:rPr>
      </w:pPr>
      <w:r>
        <w:rPr>
          <w:spacing w:val="2"/>
          <w:lang w:val="es-ES_tradnl"/>
        </w:rPr>
        <w:t xml:space="preserve">Grabad sobre la placa de mi sepulcro: </w:t>
      </w:r>
    </w:p>
    <w:p w14:paraId="1B26D1C4" w14:textId="77777777" w:rsidR="00007372" w:rsidRDefault="00007372">
      <w:pPr>
        <w:ind w:left="720" w:right="198" w:firstLine="720"/>
        <w:jc w:val="both"/>
        <w:rPr>
          <w:spacing w:val="2"/>
          <w:lang w:val="es-ES_tradnl"/>
        </w:rPr>
      </w:pPr>
      <w:r>
        <w:rPr>
          <w:spacing w:val="2"/>
          <w:lang w:val="es-ES_tradnl"/>
        </w:rPr>
        <w:t>"Aquí yacen los restos de quien escribió</w:t>
      </w:r>
    </w:p>
    <w:p w14:paraId="3B4A0CB8" w14:textId="77777777" w:rsidR="00007372" w:rsidRDefault="00007372">
      <w:pPr>
        <w:ind w:left="720" w:right="198" w:firstLine="720"/>
        <w:jc w:val="both"/>
        <w:rPr>
          <w:spacing w:val="2"/>
          <w:lang w:val="es-ES_tradnl"/>
        </w:rPr>
      </w:pPr>
      <w:r>
        <w:rPr>
          <w:spacing w:val="2"/>
          <w:lang w:val="es-ES_tradnl"/>
        </w:rPr>
        <w:t xml:space="preserve">su nombre en agua". KEATS. </w:t>
      </w:r>
    </w:p>
    <w:p w14:paraId="22D6B162" w14:textId="77777777" w:rsidR="00007372" w:rsidRDefault="00007372">
      <w:pPr>
        <w:ind w:right="198" w:firstLine="180"/>
        <w:jc w:val="both"/>
        <w:rPr>
          <w:spacing w:val="2"/>
          <w:lang w:val="es-ES_tradnl"/>
        </w:rPr>
      </w:pPr>
    </w:p>
    <w:p w14:paraId="215FBB78" w14:textId="77777777" w:rsidR="00007372" w:rsidRDefault="00007372">
      <w:pPr>
        <w:ind w:right="198" w:firstLine="180"/>
        <w:jc w:val="both"/>
        <w:rPr>
          <w:lang w:val="es-ES_tradnl"/>
        </w:rPr>
      </w:pPr>
      <w:r>
        <w:rPr>
          <w:lang w:val="es-ES_tradnl"/>
        </w:rPr>
        <w:t>¿Este es el fin de las noches?</w:t>
      </w:r>
    </w:p>
    <w:p w14:paraId="70A7AD47" w14:textId="77777777" w:rsidR="00007372" w:rsidRDefault="00007372">
      <w:pPr>
        <w:ind w:right="198" w:firstLine="180"/>
        <w:jc w:val="both"/>
        <w:rPr>
          <w:lang w:val="es-ES_tradnl"/>
        </w:rPr>
      </w:pPr>
      <w:r>
        <w:rPr>
          <w:lang w:val="es-ES_tradnl"/>
        </w:rPr>
        <w:t>¿Así nos extinguimos bajo los pies del destino?</w:t>
      </w:r>
    </w:p>
    <w:p w14:paraId="6BAF6FF5" w14:textId="77777777" w:rsidR="00007372" w:rsidRDefault="00007372">
      <w:pPr>
        <w:ind w:right="198" w:firstLine="180"/>
        <w:jc w:val="both"/>
        <w:rPr>
          <w:lang w:val="es-ES_tradnl"/>
        </w:rPr>
      </w:pPr>
      <w:r>
        <w:rPr>
          <w:lang w:val="es-ES_tradnl"/>
        </w:rPr>
        <w:t>¿Así nos doblegan los siglos y no nos guardan más que un nombre que escriben sobre sus páginas, en agua en vez de tinta?</w:t>
      </w:r>
    </w:p>
    <w:p w14:paraId="4466EAE3" w14:textId="77777777" w:rsidR="00007372" w:rsidRDefault="00007372">
      <w:pPr>
        <w:ind w:right="198" w:firstLine="180"/>
        <w:jc w:val="both"/>
        <w:rPr>
          <w:lang w:val="es-ES_tradnl"/>
        </w:rPr>
      </w:pPr>
      <w:r>
        <w:rPr>
          <w:lang w:val="es-ES_tradnl"/>
        </w:rPr>
        <w:t>¿Se apagarán aquellas luces y desaparecerán aquellos amores?</w:t>
      </w:r>
    </w:p>
    <w:p w14:paraId="3B4DDB0F" w14:textId="77777777" w:rsidR="00007372" w:rsidRDefault="00007372">
      <w:pPr>
        <w:ind w:right="198" w:firstLine="180"/>
        <w:jc w:val="both"/>
        <w:rPr>
          <w:lang w:val="es-ES_tradnl"/>
        </w:rPr>
      </w:pPr>
      <w:r>
        <w:rPr>
          <w:lang w:val="es-ES_tradnl"/>
        </w:rPr>
        <w:t>¿Se esfumarán aquellas esperanzas?</w:t>
      </w:r>
    </w:p>
    <w:p w14:paraId="34D9AB10" w14:textId="77777777" w:rsidR="00007372" w:rsidRDefault="00007372">
      <w:pPr>
        <w:ind w:right="198" w:firstLine="180"/>
        <w:jc w:val="both"/>
        <w:rPr>
          <w:lang w:val="es-ES_tradnl"/>
        </w:rPr>
      </w:pPr>
      <w:r>
        <w:rPr>
          <w:lang w:val="es-ES_tradnl"/>
        </w:rPr>
        <w:t>¿Destruirá la muerte todo lo que edificamos, o dispersará el viento todo lo que decimos?</w:t>
      </w:r>
    </w:p>
    <w:p w14:paraId="1D844BC6" w14:textId="77777777" w:rsidR="00007372" w:rsidRDefault="00007372">
      <w:pPr>
        <w:ind w:right="198" w:firstLine="180"/>
        <w:jc w:val="both"/>
        <w:rPr>
          <w:lang w:val="es-ES_tradnl"/>
        </w:rPr>
      </w:pPr>
      <w:r>
        <w:rPr>
          <w:lang w:val="es-ES_tradnl"/>
        </w:rPr>
        <w:t xml:space="preserve">¿Y la sombra cubrirá lo que hacemos? </w:t>
      </w:r>
    </w:p>
    <w:p w14:paraId="775B9EED" w14:textId="77777777" w:rsidR="00007372" w:rsidRDefault="00007372">
      <w:pPr>
        <w:ind w:right="198" w:firstLine="180"/>
        <w:jc w:val="both"/>
        <w:rPr>
          <w:lang w:val="es-ES_tradnl"/>
        </w:rPr>
      </w:pPr>
      <w:r>
        <w:rPr>
          <w:lang w:val="es-ES_tradnl"/>
        </w:rPr>
        <w:t>¿Es esta la vida?</w:t>
      </w:r>
    </w:p>
    <w:p w14:paraId="10ECEC8D" w14:textId="77777777" w:rsidR="00007372" w:rsidRDefault="00007372">
      <w:pPr>
        <w:ind w:right="198" w:firstLine="180"/>
        <w:jc w:val="both"/>
        <w:rPr>
          <w:lang w:val="es-ES_tradnl"/>
        </w:rPr>
      </w:pPr>
      <w:r>
        <w:rPr>
          <w:lang w:val="es-ES_tradnl"/>
        </w:rPr>
        <w:t>¿Es</w:t>
      </w:r>
      <w:r>
        <w:rPr>
          <w:vertAlign w:val="subscript"/>
          <w:lang w:val="es-ES_tradnl"/>
        </w:rPr>
        <w:t xml:space="preserve"> </w:t>
      </w:r>
      <w:r>
        <w:rPr>
          <w:lang w:val="es-ES_tradnl"/>
        </w:rPr>
        <w:t>un pasado que se fue y desaparecieron sus restos? Es un presente que corre siguiendo el pasado, o es un futuro misterioso hasta tanto se haga presente o pasado?</w:t>
      </w:r>
    </w:p>
    <w:p w14:paraId="6C3B99D6" w14:textId="77777777" w:rsidR="00007372" w:rsidRDefault="00007372">
      <w:pPr>
        <w:ind w:right="198" w:firstLine="180"/>
        <w:jc w:val="both"/>
        <w:rPr>
          <w:lang w:val="es-ES_tradnl"/>
        </w:rPr>
      </w:pPr>
      <w:r>
        <w:rPr>
          <w:lang w:val="es-ES_tradnl"/>
        </w:rPr>
        <w:t>¿Desaparecerán todos los placeres de nuestros corazones y todas las tristezas de nuestras almas sin saber su resultado? ¿Así debe ser el hombre, cual espuma de mar que al roce de la ventisca se desvanece y se apaga como si no hubiera existido?</w:t>
      </w:r>
    </w:p>
    <w:p w14:paraId="4589A4EC" w14:textId="77777777" w:rsidR="00007372" w:rsidRDefault="00007372">
      <w:pPr>
        <w:ind w:right="198" w:firstLine="180"/>
        <w:jc w:val="both"/>
        <w:rPr>
          <w:lang w:val="es-ES_tradnl"/>
        </w:rPr>
      </w:pPr>
      <w:r>
        <w:rPr>
          <w:lang w:val="es-ES_tradnl"/>
        </w:rPr>
        <w:t>¡No por mi vida! La verdad de la Vida es una vida cuyo principio no está en el pecho y cuyo fin no es el sepulcro. Estos no son más que unos instantes de una vida eterna.</w:t>
      </w:r>
    </w:p>
    <w:p w14:paraId="4C88C714" w14:textId="77777777" w:rsidR="00007372" w:rsidRDefault="00007372">
      <w:pPr>
        <w:ind w:right="198" w:firstLine="180"/>
        <w:jc w:val="both"/>
        <w:rPr>
          <w:lang w:val="es-ES_tradnl"/>
        </w:rPr>
      </w:pPr>
      <w:r>
        <w:rPr>
          <w:lang w:val="es-ES_tradnl"/>
        </w:rPr>
        <w:t>Nuestra vida mundana, como todo lo que contiene, es un sueño a la par del despertar que llamamos la muerte horrorosa. Un sueño, pero todo lo que en él hemos visto y hecho quedará eterno en la perpetuidad de Dios.</w:t>
      </w:r>
    </w:p>
    <w:p w14:paraId="364A1FD6" w14:textId="77777777" w:rsidR="00007372" w:rsidRDefault="00007372">
      <w:pPr>
        <w:ind w:right="198" w:firstLine="180"/>
        <w:jc w:val="both"/>
        <w:rPr>
          <w:lang w:val="es-ES_tradnl"/>
        </w:rPr>
      </w:pPr>
      <w:r>
        <w:rPr>
          <w:lang w:val="es-ES_tradnl"/>
        </w:rPr>
        <w:t>La brisa lleva cada sonrisa y cada suspiro de nuestros corazones y guarda el eco de cada beso nacido del amor. Los ángeles cuentan cada lágrima que la aflicción vierte de nuestros ojos; y los espíritus que vagan en el infinito devuelven cada canción que la alegría ha improvisado en nuestras sensibilidades. Allí en el mundo venidero veremos la tristeza y sentiremos las vibraciones de nuestros corazones; allí recordaremos la esencia de nuestra idolatría, que despreciamos ahora, incitados por la desesperación.</w:t>
      </w:r>
    </w:p>
    <w:p w14:paraId="54B418DA" w14:textId="77777777" w:rsidR="00007372" w:rsidRDefault="00007372">
      <w:pPr>
        <w:ind w:right="198" w:firstLine="180"/>
        <w:jc w:val="both"/>
        <w:rPr>
          <w:lang w:val="es-ES_tradnl"/>
        </w:rPr>
      </w:pPr>
      <w:r>
        <w:rPr>
          <w:lang w:val="es-ES_tradnl"/>
        </w:rPr>
        <w:t>El extravío que aquí llamamos debilidad aparecerá mañana como un necesario eslabón para completar la cadena de la vida del hombre.</w:t>
      </w:r>
    </w:p>
    <w:p w14:paraId="1C2A414F" w14:textId="77777777" w:rsidR="00007372" w:rsidRDefault="00007372">
      <w:pPr>
        <w:ind w:right="198" w:firstLine="180"/>
        <w:jc w:val="both"/>
        <w:rPr>
          <w:lang w:val="es-ES_tradnl"/>
        </w:rPr>
      </w:pPr>
      <w:r>
        <w:rPr>
          <w:lang w:val="es-ES_tradnl"/>
        </w:rPr>
        <w:t>Los trabajos penosos que no nos compensan, vivirán entre nosotros y publicarán nuestra gloria.</w:t>
      </w:r>
    </w:p>
    <w:p w14:paraId="1C182C93" w14:textId="77777777" w:rsidR="00007372" w:rsidRDefault="00007372">
      <w:pPr>
        <w:ind w:right="198" w:firstLine="180"/>
        <w:jc w:val="both"/>
        <w:rPr>
          <w:lang w:val="es-ES_tradnl"/>
        </w:rPr>
      </w:pPr>
      <w:r>
        <w:rPr>
          <w:lang w:val="es-ES_tradnl"/>
        </w:rPr>
        <w:t>Las desgracias y los infortunios que soportamos serán aureolas de nuestro orgullo.</w:t>
      </w:r>
    </w:p>
    <w:p w14:paraId="6672B1B5" w14:textId="77777777" w:rsidR="00007372" w:rsidRDefault="00007372">
      <w:pPr>
        <w:ind w:right="198" w:firstLine="180"/>
        <w:jc w:val="both"/>
        <w:rPr>
          <w:lang w:val="es-ES_tradnl"/>
        </w:rPr>
      </w:pPr>
      <w:r>
        <w:rPr>
          <w:lang w:val="es-ES_tradnl"/>
        </w:rPr>
        <w:t xml:space="preserve">Eso... y si hubiera sabido </w:t>
      </w:r>
      <w:proofErr w:type="spellStart"/>
      <w:r>
        <w:rPr>
          <w:lang w:val="es-ES_tradnl"/>
        </w:rPr>
        <w:t>Keats</w:t>
      </w:r>
      <w:proofErr w:type="spellEnd"/>
      <w:r>
        <w:rPr>
          <w:lang w:val="es-ES_tradnl"/>
        </w:rPr>
        <w:t>, aquel ruiseñor melodioso, que sus canciones aún siguen infundiendo el espíritu</w:t>
      </w:r>
    </w:p>
    <w:p w14:paraId="59185055" w14:textId="77777777" w:rsidR="00007372" w:rsidRDefault="00007372">
      <w:pPr>
        <w:ind w:right="198" w:firstLine="180"/>
        <w:jc w:val="both"/>
        <w:rPr>
          <w:lang w:val="es-ES_tradnl"/>
        </w:rPr>
      </w:pPr>
      <w:r>
        <w:rPr>
          <w:lang w:val="es-ES_tradnl"/>
        </w:rPr>
        <w:t>del amor a la belleza en el corazón de los hombres, habría exclamado:</w:t>
      </w:r>
    </w:p>
    <w:p w14:paraId="14CEB615" w14:textId="77777777" w:rsidR="00007372" w:rsidRDefault="00007372">
      <w:pPr>
        <w:ind w:right="198" w:firstLine="180"/>
        <w:jc w:val="both"/>
        <w:rPr>
          <w:lang w:val="es-ES_tradnl"/>
        </w:rPr>
      </w:pPr>
    </w:p>
    <w:p w14:paraId="592BF801" w14:textId="77777777" w:rsidR="00007372" w:rsidRDefault="00007372">
      <w:pPr>
        <w:ind w:left="1440" w:right="198" w:firstLine="180"/>
        <w:jc w:val="both"/>
        <w:rPr>
          <w:spacing w:val="2"/>
          <w:lang w:val="es-ES_tradnl"/>
        </w:rPr>
      </w:pPr>
      <w:r>
        <w:rPr>
          <w:spacing w:val="2"/>
          <w:lang w:val="es-ES_tradnl"/>
        </w:rPr>
        <w:t xml:space="preserve">Grabad sobre la placa de mi sepulcro: </w:t>
      </w:r>
    </w:p>
    <w:p w14:paraId="06D616EF" w14:textId="77777777" w:rsidR="00007372" w:rsidRDefault="00007372">
      <w:pPr>
        <w:ind w:left="1440" w:right="198" w:firstLine="180"/>
        <w:jc w:val="both"/>
        <w:rPr>
          <w:spacing w:val="2"/>
          <w:lang w:val="es-ES_tradnl"/>
        </w:rPr>
      </w:pPr>
      <w:r>
        <w:rPr>
          <w:spacing w:val="2"/>
          <w:lang w:val="es-ES_tradnl"/>
        </w:rPr>
        <w:t xml:space="preserve">"Aquí yacen los restos de quien escribió </w:t>
      </w:r>
    </w:p>
    <w:p w14:paraId="5E3A76C2" w14:textId="77777777" w:rsidR="00007372" w:rsidRDefault="00007372">
      <w:pPr>
        <w:ind w:left="1440" w:right="198" w:firstLine="180"/>
        <w:jc w:val="both"/>
        <w:rPr>
          <w:spacing w:val="2"/>
          <w:lang w:val="es-ES_tradnl"/>
        </w:rPr>
      </w:pPr>
      <w:r>
        <w:rPr>
          <w:spacing w:val="2"/>
          <w:lang w:val="es-ES_tradnl"/>
        </w:rPr>
        <w:t xml:space="preserve">su nombre sobre la faz del cielo con letras </w:t>
      </w:r>
    </w:p>
    <w:p w14:paraId="03EAE991" w14:textId="77777777" w:rsidR="00007372" w:rsidRDefault="00007372">
      <w:pPr>
        <w:ind w:left="1440" w:right="198" w:firstLine="180"/>
        <w:jc w:val="both"/>
        <w:rPr>
          <w:spacing w:val="2"/>
          <w:lang w:val="es-ES_tradnl"/>
        </w:rPr>
      </w:pPr>
      <w:r>
        <w:rPr>
          <w:spacing w:val="2"/>
          <w:lang w:val="es-ES_tradnl"/>
        </w:rPr>
        <w:t>de fuego."</w:t>
      </w:r>
    </w:p>
    <w:p w14:paraId="660F012B" w14:textId="77777777" w:rsidR="00007372" w:rsidRDefault="00007372">
      <w:pPr>
        <w:ind w:right="198" w:firstLine="180"/>
        <w:jc w:val="both"/>
        <w:rPr>
          <w:lang w:val="es-ES_tradnl"/>
        </w:rPr>
      </w:pPr>
    </w:p>
    <w:p w14:paraId="68ACAFE0" w14:textId="77777777" w:rsidR="00007372" w:rsidRDefault="00007372">
      <w:pPr>
        <w:ind w:right="198"/>
        <w:rPr>
          <w:lang w:val="en-US"/>
        </w:rPr>
      </w:pPr>
    </w:p>
    <w:p w14:paraId="43E41BBC" w14:textId="77777777" w:rsidR="00007372" w:rsidRDefault="00007372">
      <w:pPr>
        <w:ind w:right="198"/>
      </w:pPr>
    </w:p>
    <w:sectPr w:rsidR="00007372">
      <w:pgSz w:w="12240" w:h="15840"/>
      <w:pgMar w:top="1417" w:right="1701" w:bottom="1417"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isplayHorizontalDrawingGridEvery w:val="0"/>
  <w:displayVerticalDrawingGridEvery w:val="0"/>
  <w:doNotUseMarginsForDrawingGridOrigin/>
  <w:noPunctuationKerning/>
  <w:characterSpacingControl w:val="doNotCompress"/>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674E0"/>
    <w:rsid w:val="00007372"/>
    <w:rsid w:val="009674E0"/>
    <w:rsid w:val="00D8055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EDB9FA"/>
  <w15:chartTrackingRefBased/>
  <w15:docId w15:val="{CFE34800-CA73-41DB-ADD5-236AC6D2C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PE" w:eastAsia="es-P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eastAsia="en-US"/>
    </w:rPr>
  </w:style>
  <w:style w:type="paragraph" w:styleId="Heading1">
    <w:name w:val="heading 1"/>
    <w:basedOn w:val="Normal"/>
    <w:next w:val="Normal"/>
    <w:qFormat/>
    <w:pPr>
      <w:keepNext/>
      <w:ind w:firstLine="180"/>
      <w:jc w:val="center"/>
      <w:outlineLvl w:val="0"/>
    </w:pPr>
    <w:rPr>
      <w:i/>
      <w:lang w:val="es-ES_tradnl"/>
    </w:rPr>
  </w:style>
  <w:style w:type="paragraph" w:styleId="Heading2">
    <w:name w:val="heading 2"/>
    <w:basedOn w:val="Normal"/>
    <w:next w:val="Normal"/>
    <w:qFormat/>
    <w:pPr>
      <w:keepNext/>
      <w:ind w:firstLine="180"/>
      <w:jc w:val="center"/>
      <w:outlineLvl w:val="1"/>
    </w:pPr>
    <w:rPr>
      <w:b/>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Archivos%20de%20programa\Microsoft%20Office\Office\Dictdo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Dictdoc.dot</Template>
  <TotalTime>0</TotalTime>
  <Pages>12</Pages>
  <Words>4274</Words>
  <Characters>23510</Characters>
  <Application>Microsoft Office Word</Application>
  <DocSecurity>0</DocSecurity>
  <Lines>195</Lines>
  <Paragraphs>55</Paragraphs>
  <ScaleCrop>false</ScaleCrop>
  <HeadingPairs>
    <vt:vector size="2" baseType="variant">
      <vt:variant>
        <vt:lpstr>Título</vt:lpstr>
      </vt:variant>
      <vt:variant>
        <vt:i4>1</vt:i4>
      </vt:variant>
    </vt:vector>
  </HeadingPairs>
  <TitlesOfParts>
    <vt:vector size="1" baseType="lpstr">
      <vt:lpstr>LIBROdot</vt:lpstr>
    </vt:vector>
  </TitlesOfParts>
  <Company>Elias</Company>
  <LinksUpToDate>false</LinksUpToDate>
  <CharactersWithSpaces>27729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LIBROdot</dc:title>
  <dc:subject/>
  <dc:creator>J.A.C.</dc:creator>
  <cp:keywords/>
  <cp:lastModifiedBy>Alexander Mendez</cp:lastModifiedBy>
  <cp:revision>2</cp:revision>
  <dcterms:created xsi:type="dcterms:W3CDTF">2023-06-08T02:16:00Z</dcterms:created>
  <dcterms:modified xsi:type="dcterms:W3CDTF">2023-06-08T02:16:00Z</dcterms:modified>
</cp:coreProperties>
</file>